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62381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ForAdventure</w:t>
      </w:r>
    </w:p>
    <w:p w:rsidR="002343C5" w:rsidRPr="006F61C6" w:rsidRDefault="0062381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planinarenje i druge aktivnosti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830D0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23.03.2023.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Default="00830D0F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Predrag To</w:t>
            </w:r>
            <w:r>
              <w:rPr>
                <w:lang w:val="sr-Latn-RS"/>
              </w:rPr>
              <w:t>šić</w:t>
            </w:r>
          </w:p>
          <w:p w:rsidR="00830D0F" w:rsidRDefault="00830D0F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Anastasija Mirović</w:t>
            </w:r>
          </w:p>
          <w:p w:rsidR="00830D0F" w:rsidRDefault="00830D0F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Mihajlo Cvetković</w:t>
            </w:r>
          </w:p>
          <w:p w:rsidR="00830D0F" w:rsidRPr="00830D0F" w:rsidRDefault="00830D0F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Nikola Đorđević</w:t>
            </w:r>
            <w:bookmarkStart w:id="0" w:name="_GoBack"/>
            <w:bookmarkEnd w:id="0"/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CE44FB">
        <w:rPr>
          <w:lang w:val="sr-Latn-CS"/>
        </w:rPr>
        <w:t>web aplikacije za planinarenje i druge aktivnosti</w:t>
      </w:r>
      <w:r w:rsidR="006D0694">
        <w:rPr>
          <w:lang w:val="sr-Latn-CS"/>
        </w:rPr>
        <w:t xml:space="preserve"> – </w:t>
      </w:r>
      <w:r w:rsidR="00623814">
        <w:rPr>
          <w:lang w:val="sr-Latn-CS"/>
        </w:rPr>
        <w:t>ForAdventure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773999">
        <w:rPr>
          <w:lang w:val="sr-Latn-CS"/>
        </w:rPr>
        <w:t>Panama-e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773999">
        <w:rPr>
          <w:lang w:val="sr-Latn-CS"/>
        </w:rPr>
        <w:t xml:space="preserve">platforme ForAdventure </w:t>
      </w:r>
      <w:r w:rsidR="006D41CE">
        <w:rPr>
          <w:lang w:val="sr-Latn-CS"/>
        </w:rPr>
        <w:t>namenjen</w:t>
      </w:r>
      <w:r w:rsidR="00773999">
        <w:rPr>
          <w:lang w:val="sr-Latn-CS"/>
        </w:rPr>
        <w:t>e</w:t>
      </w:r>
      <w:r w:rsidR="006D41CE">
        <w:rPr>
          <w:lang w:val="sr-Latn-CS"/>
        </w:rPr>
        <w:t xml:space="preserve"> za </w:t>
      </w:r>
      <w:r w:rsidR="00773999">
        <w:rPr>
          <w:lang w:val="sr-Latn-CS"/>
        </w:rPr>
        <w:t>pronalazenje i rezervisanje aktivnosti u prirodi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77399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ForAdventure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Panama-ForAdventure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Panama</w:t>
      </w:r>
      <w:r w:rsidR="002343C5" w:rsidRPr="006F61C6">
        <w:rPr>
          <w:lang w:val="sr-Latn-CS"/>
        </w:rPr>
        <w:t>.</w:t>
      </w:r>
    </w:p>
    <w:p w:rsidR="00260B17" w:rsidRPr="006F61C6" w:rsidRDefault="0077399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ForAdventure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2023</w:t>
      </w:r>
      <w:r w:rsidR="00260B17">
        <w:rPr>
          <w:lang w:val="sr-Latn-CS"/>
        </w:rPr>
        <w:t xml:space="preserve">, </w:t>
      </w:r>
      <w:r>
        <w:rPr>
          <w:lang w:val="sr-Latn-CS"/>
        </w:rPr>
        <w:t>Panama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23814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CC128B">
        <w:rPr>
          <w:lang w:val="sr-Latn-CS"/>
        </w:rPr>
        <w:t>ForAdventure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CC128B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D73B5F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-96520</wp:posOffset>
                </wp:positionV>
                <wp:extent cx="2271395" cy="334645"/>
                <wp:effectExtent l="7620" t="7620" r="6985" b="101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80C" w:rsidRPr="008C580C" w:rsidRDefault="008C580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C580C">
                              <w:rPr>
                                <w:b/>
                                <w:sz w:val="32"/>
                                <w:szCs w:val="32"/>
                              </w:rPr>
                              <w:t>ForAdventure projekat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4.1pt;margin-top:-7.6pt;width:178.85pt;height:26.3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" strokecolor="white [3212]">
                <v:textbox style="mso-fit-shape-to-text:t">
                  <w:txbxContent>
                    <w:p w:rsidR="008C580C" w:rsidRPr="008C580C" w:rsidRDefault="008C580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C580C">
                        <w:rPr>
                          <w:b/>
                          <w:sz w:val="32"/>
                          <w:szCs w:val="32"/>
                        </w:rPr>
                        <w:t>ForAdventure projekat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1068070</wp:posOffset>
                </wp:positionV>
                <wp:extent cx="1069340" cy="497205"/>
                <wp:effectExtent l="11430" t="10160" r="5080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80C" w:rsidRDefault="008C580C" w:rsidP="008C580C">
                            <w:pPr>
                              <w:jc w:val="center"/>
                            </w:pPr>
                            <w:r>
                              <w:t>Mihajlo</w:t>
                            </w:r>
                          </w:p>
                          <w:p w:rsidR="008C580C" w:rsidRDefault="008C580C" w:rsidP="008C580C">
                            <w:pPr>
                              <w:jc w:val="center"/>
                            </w:pPr>
                            <w:r>
                              <w:t>Full-stack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0.15pt;margin-top:84.1pt;width:84.2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">
                <v:textbox>
                  <w:txbxContent>
                    <w:p w:rsidR="008C580C" w:rsidRDefault="008C580C" w:rsidP="008C580C">
                      <w:pPr>
                        <w:jc w:val="center"/>
                      </w:pPr>
                      <w:r>
                        <w:t>Mihajlo</w:t>
                      </w:r>
                    </w:p>
                    <w:p w:rsidR="008C580C" w:rsidRDefault="008C580C" w:rsidP="008C580C">
                      <w:pPr>
                        <w:jc w:val="center"/>
                      </w:pPr>
                      <w:r>
                        <w:t>Full-stack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1068070</wp:posOffset>
                </wp:positionV>
                <wp:extent cx="1000125" cy="508635"/>
                <wp:effectExtent l="5080" t="10160" r="1397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80C" w:rsidRDefault="008C580C" w:rsidP="008C580C">
                            <w:pPr>
                              <w:jc w:val="center"/>
                            </w:pPr>
                            <w:r>
                              <w:t>Nikola</w:t>
                            </w:r>
                          </w:p>
                          <w:p w:rsidR="008C580C" w:rsidRDefault="008C580C" w:rsidP="008C580C">
                            <w:pPr>
                              <w:jc w:val="center"/>
                            </w:pPr>
                            <w:r>
                              <w:t>Full-stack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5.15pt;margin-top:84.1pt;width:78.75pt;height:4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">
                <v:textbox>
                  <w:txbxContent>
                    <w:p w:rsidR="008C580C" w:rsidRDefault="008C580C" w:rsidP="008C580C">
                      <w:pPr>
                        <w:jc w:val="center"/>
                      </w:pPr>
                      <w:r>
                        <w:t>Nikola</w:t>
                      </w:r>
                    </w:p>
                    <w:p w:rsidR="008C580C" w:rsidRDefault="008C580C" w:rsidP="008C580C">
                      <w:pPr>
                        <w:jc w:val="center"/>
                      </w:pPr>
                      <w:r>
                        <w:t>Full-stack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1068070</wp:posOffset>
                </wp:positionV>
                <wp:extent cx="1083310" cy="508635"/>
                <wp:effectExtent l="10160" t="10160" r="1143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80C" w:rsidRDefault="008C580C" w:rsidP="008C580C">
                            <w:pPr>
                              <w:jc w:val="center"/>
                            </w:pPr>
                            <w:r>
                              <w:t>Anastasija</w:t>
                            </w:r>
                          </w:p>
                          <w:p w:rsidR="008C580C" w:rsidRDefault="008C580C" w:rsidP="008C580C">
                            <w:pPr>
                              <w:jc w:val="center"/>
                            </w:pPr>
                            <w:r>
                              <w:t>Full-stack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4.3pt;margin-top:84.1pt;width:85.3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">
                <v:textbox>
                  <w:txbxContent>
                    <w:p w:rsidR="008C580C" w:rsidRDefault="008C580C" w:rsidP="008C580C">
                      <w:pPr>
                        <w:jc w:val="center"/>
                      </w:pPr>
                      <w:r>
                        <w:t>Anastasija</w:t>
                      </w:r>
                    </w:p>
                    <w:p w:rsidR="008C580C" w:rsidRDefault="008C580C" w:rsidP="008C580C">
                      <w:pPr>
                        <w:jc w:val="center"/>
                      </w:pPr>
                      <w:r>
                        <w:t>Full-stack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325755</wp:posOffset>
                </wp:positionV>
                <wp:extent cx="1059815" cy="500380"/>
                <wp:effectExtent l="5080" t="10795" r="1143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80C" w:rsidRDefault="008C580C" w:rsidP="008C580C">
                            <w:pPr>
                              <w:jc w:val="center"/>
                            </w:pPr>
                            <w:r>
                              <w:t>Predrag</w:t>
                            </w:r>
                          </w:p>
                          <w:p w:rsidR="008C580C" w:rsidRPr="008C580C" w:rsidRDefault="008C580C" w:rsidP="008C580C">
                            <w:pPr>
                              <w:jc w:val="center"/>
                            </w:pPr>
                            <w:r>
                              <w:t>Vođa tima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5.15pt;margin-top:25.65pt;width:83.4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">
                <v:textbox>
                  <w:txbxContent>
                    <w:p w:rsidR="008C580C" w:rsidRDefault="008C580C" w:rsidP="008C580C">
                      <w:pPr>
                        <w:jc w:val="center"/>
                      </w:pPr>
                      <w:r>
                        <w:t>Predrag</w:t>
                      </w:r>
                    </w:p>
                    <w:p w:rsidR="008C580C" w:rsidRPr="008C580C" w:rsidRDefault="008C580C" w:rsidP="008C580C">
                      <w:pPr>
                        <w:jc w:val="center"/>
                      </w:pPr>
                      <w:r>
                        <w:t>Vođa tima</w:t>
                      </w:r>
                    </w:p>
                  </w:txbxContent>
                </v:textbox>
              </v:shape>
            </w:pict>
          </mc:Fallback>
        </mc:AlternateContent>
      </w:r>
      <w:r w:rsidR="00CC128B">
        <w:rPr>
          <w:noProof/>
          <w:lang w:eastAsia="en-US"/>
        </w:rPr>
        <w:drawing>
          <wp:inline distT="0" distB="0" distL="0" distR="0" wp14:anchorId="3C310881" wp14:editId="4020204B">
            <wp:extent cx="4175125" cy="1569720"/>
            <wp:effectExtent l="19050" t="0" r="0" b="0"/>
            <wp:docPr id="1" name="Picture 1" descr="Organizacija t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cija tim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8B" w:rsidRDefault="00CC128B" w:rsidP="00C4723D">
      <w:pPr>
        <w:pStyle w:val="BodyText"/>
        <w:jc w:val="center"/>
        <w:rPr>
          <w:lang w:val="sr-Latn-CS"/>
        </w:rPr>
      </w:pPr>
    </w:p>
    <w:p w:rsidR="00CC128B" w:rsidRDefault="00CC128B" w:rsidP="00C4723D">
      <w:pPr>
        <w:pStyle w:val="BodyText"/>
        <w:jc w:val="center"/>
        <w:rPr>
          <w:lang w:val="sr-Latn-CS"/>
        </w:rPr>
      </w:pPr>
    </w:p>
    <w:p w:rsidR="00CC128B" w:rsidRDefault="00CC128B" w:rsidP="00C4723D">
      <w:pPr>
        <w:pStyle w:val="BodyText"/>
        <w:jc w:val="center"/>
        <w:rPr>
          <w:lang w:val="sr-Latn-CS"/>
        </w:rPr>
      </w:pP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8C580C">
        <w:rPr>
          <w:lang w:val="sr-Latn-CS"/>
        </w:rPr>
        <w:t>ForAdventure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A72C3" w:rsidP="00812D1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ASP .NET Core MVC (.NET 6)</w:t>
      </w:r>
    </w:p>
    <w:p w:rsidR="002343C5" w:rsidRPr="006F61C6" w:rsidRDefault="00812D11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FD0ACA">
        <w:rPr>
          <w:lang w:val="sr-Latn-CS"/>
        </w:rPr>
        <w:t>urs je zakazan na početku prve faze projekta</w:t>
      </w:r>
      <w:r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26,65</w:t>
            </w:r>
            <w:r w:rsidR="00870F50"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A2541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73</w:t>
            </w:r>
            <w:r w:rsidR="00870F50" w:rsidRPr="00870F50">
              <w:rPr>
                <w:lang w:val="sr-Latn-CS"/>
              </w:rPr>
              <w:t>,000.</w:t>
            </w:r>
            <w:r>
              <w:rPr>
                <w:lang w:val="sr-Latn-CS"/>
              </w:rPr>
              <w:t>25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1,3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13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262,950.25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6,200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1,390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5,499.99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16,089.99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A2541C" w:rsidP="00A2541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279,040.24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ABB" w:rsidRDefault="00010ABB">
      <w:r>
        <w:separator/>
      </w:r>
    </w:p>
  </w:endnote>
  <w:endnote w:type="continuationSeparator" w:id="0">
    <w:p w:rsidR="00010ABB" w:rsidRDefault="0001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623814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623814">
            <w:rPr>
              <w:lang w:val="sr-Latn-CS"/>
            </w:rPr>
            <w:t>Panama</w:t>
          </w:r>
          <w:r w:rsidRPr="006D0694">
            <w:rPr>
              <w:lang w:val="sr-Latn-CS"/>
            </w:rPr>
            <w:t xml:space="preserve">, </w:t>
          </w:r>
          <w:r w:rsidR="00623814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30D0F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830D0F" w:rsidRPr="00830D0F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ABB" w:rsidRDefault="00010ABB">
      <w:r>
        <w:separator/>
      </w:r>
    </w:p>
  </w:footnote>
  <w:footnote w:type="continuationSeparator" w:id="0">
    <w:p w:rsidR="00010ABB" w:rsidRDefault="00010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623814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Panama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623814">
          <w:pPr>
            <w:rPr>
              <w:lang w:val="sr-Latn-CS"/>
            </w:rPr>
          </w:pPr>
          <w:r>
            <w:rPr>
              <w:lang w:val="sr-Latn-CS"/>
            </w:rPr>
            <w:t>ForAdventure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23814">
            <w:rPr>
              <w:lang w:val="sr-Latn-CS"/>
            </w:rPr>
            <w:t>23.03.2023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23814" w:rsidP="00623814">
          <w:pPr>
            <w:rPr>
              <w:lang w:val="sr-Latn-CS"/>
            </w:rPr>
          </w:pPr>
          <w:r>
            <w:rPr>
              <w:lang w:val="sr-Latn-CS"/>
            </w:rPr>
            <w:t>Panama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ForAdventure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10ABB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E2FD4"/>
    <w:rsid w:val="005F3958"/>
    <w:rsid w:val="00614EF5"/>
    <w:rsid w:val="00623814"/>
    <w:rsid w:val="006776CF"/>
    <w:rsid w:val="006D0694"/>
    <w:rsid w:val="006D41CE"/>
    <w:rsid w:val="006D702B"/>
    <w:rsid w:val="006F61C6"/>
    <w:rsid w:val="00773999"/>
    <w:rsid w:val="007A2854"/>
    <w:rsid w:val="007E1F8E"/>
    <w:rsid w:val="00812D11"/>
    <w:rsid w:val="0081471E"/>
    <w:rsid w:val="00830D0F"/>
    <w:rsid w:val="0084235B"/>
    <w:rsid w:val="00851B00"/>
    <w:rsid w:val="00870F50"/>
    <w:rsid w:val="008C580C"/>
    <w:rsid w:val="008E3870"/>
    <w:rsid w:val="009207A8"/>
    <w:rsid w:val="0093054F"/>
    <w:rsid w:val="0099694D"/>
    <w:rsid w:val="00A2541C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128B"/>
    <w:rsid w:val="00CC420E"/>
    <w:rsid w:val="00CE44FB"/>
    <w:rsid w:val="00CF694C"/>
    <w:rsid w:val="00D36260"/>
    <w:rsid w:val="00D73B5F"/>
    <w:rsid w:val="00D97F08"/>
    <w:rsid w:val="00DF310B"/>
    <w:rsid w:val="00E464F7"/>
    <w:rsid w:val="00EA1072"/>
    <w:rsid w:val="00EB4996"/>
    <w:rsid w:val="00EC70CF"/>
    <w:rsid w:val="00F334DC"/>
    <w:rsid w:val="00F62203"/>
    <w:rsid w:val="00FA72C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32FEB"/>
  <w15:docId w15:val="{AEA5EEB7-3487-4CC0-BECF-EAB402F7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6238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814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</TotalTime>
  <Pages>7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Predrag Tosic</cp:lastModifiedBy>
  <cp:revision>3</cp:revision>
  <cp:lastPrinted>1999-04-23T13:49:00Z</cp:lastPrinted>
  <dcterms:created xsi:type="dcterms:W3CDTF">2023-03-23T19:46:00Z</dcterms:created>
  <dcterms:modified xsi:type="dcterms:W3CDTF">2023-03-23T21:51:00Z</dcterms:modified>
</cp:coreProperties>
</file>