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3372D3" w:rsidRDefault="002E33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ForAdventure</w:t>
      </w:r>
    </w:p>
    <w:p w:rsidR="002E3351" w:rsidRPr="006F61C6" w:rsidRDefault="002E3351" w:rsidP="002E335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planinarenje i druge aktivnosti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2E33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07.04.2023.</w:t>
            </w:r>
          </w:p>
        </w:tc>
        <w:tc>
          <w:tcPr>
            <w:tcW w:w="1152" w:type="dxa"/>
          </w:tcPr>
          <w:p w:rsidR="003372D3" w:rsidRPr="003372D3" w:rsidRDefault="002E33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Default="002E33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Predrag Tošić</w:t>
            </w:r>
          </w:p>
          <w:p w:rsidR="002E3351" w:rsidRDefault="002E33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Mihajlo Cvetković</w:t>
            </w:r>
          </w:p>
          <w:p w:rsidR="002E3351" w:rsidRDefault="002E33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Đorđević</w:t>
            </w:r>
          </w:p>
          <w:p w:rsidR="002E3351" w:rsidRPr="002E3351" w:rsidRDefault="002E3351" w:rsidP="003372D3">
            <w:pPr>
              <w:pStyle w:val="Tabletext"/>
              <w:rPr>
                <w:vertAlign w:val="subscript"/>
                <w:lang w:val="sr-Latn-RS"/>
              </w:rPr>
            </w:pPr>
            <w:r>
              <w:rPr>
                <w:lang w:val="sr-Latn-CS"/>
              </w:rPr>
              <w:t>Anastasija Mirović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2E3351" w:rsidRDefault="003372D3">
            <w:pPr>
              <w:pStyle w:val="Tabletext"/>
              <w:rPr>
                <w:vertAlign w:val="subscript"/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A42CAC" w:rsidRDefault="00A42CAC" w:rsidP="003372D3">
      <w:pPr>
        <w:pStyle w:val="Title"/>
        <w:rPr>
          <w:lang w:val="sr-Latn-CS"/>
        </w:rPr>
      </w:pPr>
    </w:p>
    <w:p w:rsidR="00A42CAC" w:rsidRDefault="00A42CAC" w:rsidP="003372D3">
      <w:pPr>
        <w:pStyle w:val="Title"/>
        <w:rPr>
          <w:lang w:val="sr-Latn-CS"/>
        </w:rPr>
      </w:pPr>
    </w:p>
    <w:p w:rsidR="00A42CAC" w:rsidRDefault="00A42CAC" w:rsidP="00A42CAC">
      <w:pPr>
        <w:rPr>
          <w:rFonts w:ascii="Arial" w:hAnsi="Arial" w:cs="Arial"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3372D3" w:rsidRDefault="003372D3" w:rsidP="00470270">
      <w:pPr>
        <w:pStyle w:val="Title"/>
        <w:jc w:val="left"/>
        <w:rPr>
          <w:lang w:val="sr-Latn-CS"/>
        </w:rPr>
      </w:pPr>
      <w:r>
        <w:rPr>
          <w:lang w:val="sr-Latn-CS"/>
        </w:rPr>
        <w:lastRenderedPageBreak/>
        <w:t>Sadržaj</w:t>
      </w:r>
    </w:p>
    <w:p w:rsidR="0047027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470270" w:rsidRPr="004D240B">
        <w:rPr>
          <w:noProof/>
          <w:lang w:val="sr-Latn-CS"/>
        </w:rPr>
        <w:t>1.</w:t>
      </w:r>
      <w:r w:rsidR="0047027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470270" w:rsidRPr="004D240B">
        <w:rPr>
          <w:noProof/>
          <w:lang w:val="sr-Latn-CS"/>
        </w:rPr>
        <w:t>Cilj dokumenta</w:t>
      </w:r>
      <w:r w:rsidR="00470270">
        <w:rPr>
          <w:noProof/>
        </w:rPr>
        <w:tab/>
      </w:r>
      <w:r w:rsidR="00470270">
        <w:rPr>
          <w:noProof/>
        </w:rPr>
        <w:fldChar w:fldCharType="begin"/>
      </w:r>
      <w:r w:rsidR="00470270">
        <w:rPr>
          <w:noProof/>
        </w:rPr>
        <w:instrText xml:space="preserve"> PAGEREF _Toc131802109 \h </w:instrText>
      </w:r>
      <w:r w:rsidR="00470270">
        <w:rPr>
          <w:noProof/>
        </w:rPr>
      </w:r>
      <w:r w:rsidR="00470270">
        <w:rPr>
          <w:noProof/>
        </w:rPr>
        <w:fldChar w:fldCharType="separate"/>
      </w:r>
      <w:r w:rsidR="00470270">
        <w:rPr>
          <w:noProof/>
        </w:rPr>
        <w:t>5</w:t>
      </w:r>
      <w:r w:rsidR="00470270">
        <w:rPr>
          <w:noProof/>
        </w:rPr>
        <w:fldChar w:fldCharType="end"/>
      </w:r>
    </w:p>
    <w:p w:rsidR="00470270" w:rsidRDefault="004702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0270" w:rsidRDefault="004702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0270" w:rsidRDefault="004702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0270" w:rsidRDefault="004702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Posetilac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Hotelijer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Organizator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R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I</w:t>
      </w:r>
      <w:r w:rsidRPr="004D240B">
        <w:rPr>
          <w:noProof/>
          <w:lang w:val="sr-Latn-RS"/>
        </w:rPr>
        <w:t>znajmljivač opreme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Registracija e-mailom i lozinkom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Registracija putem single sign-on-a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Prijavljivanje e-mailom i lozinkom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Prijavljivanje putem single sign-on-a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početne stranice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stranica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stranica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stranica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stranica opreme za iznajmljivanje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aktivnosti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aktivnosti po tipu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hotela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hotela po ceni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opreme za iznajmljivanje po 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Pregled opreme za iznajmljivanje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Pretraga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Pretraga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R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 xml:space="preserve">Pretraga opreme za </w:t>
      </w:r>
      <w:r w:rsidRPr="004D240B">
        <w:rPr>
          <w:noProof/>
          <w:lang w:val="sr-Latn-RS"/>
        </w:rPr>
        <w:t>iznajmljivanje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Prijava neprikladnog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R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RS"/>
        </w:rPr>
        <w:t>Postavljanje oglasa ( aktivnosti, hotela i opreme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RS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RS"/>
        </w:rPr>
        <w:t>Ažuriranje oglasa ( aktivnosti, hotela i opreme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RS"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RS"/>
        </w:rPr>
        <w:t>Brisanje oglasa ( aktivnosti, hotela i opreme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70270" w:rsidRDefault="004702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0270" w:rsidRDefault="004702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D240B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D240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_Toc131802149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42CAC" w:rsidRDefault="00206E1F" w:rsidP="00397DD2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31802109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2E3351">
        <w:rPr>
          <w:lang w:val="sr-Latn-CS"/>
        </w:rPr>
        <w:t>ForAdventure platforme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:rsidR="00DB7B57" w:rsidRDefault="003372D3">
      <w:pPr>
        <w:pStyle w:val="Heading1"/>
        <w:rPr>
          <w:lang w:val="sr-Latn-CS"/>
        </w:rPr>
      </w:pPr>
      <w:bookmarkStart w:id="1" w:name="_Toc131802110"/>
      <w:r>
        <w:rPr>
          <w:lang w:val="sr-Latn-CS"/>
        </w:rPr>
        <w:t>Opseg</w:t>
      </w:r>
      <w:r w:rsidR="00CA58C5">
        <w:rPr>
          <w:lang w:val="sr-Latn-CS"/>
        </w:rPr>
        <w:t xml:space="preserve"> dokument</w:t>
      </w:r>
      <w:r w:rsidR="00DB7B57">
        <w:rPr>
          <w:lang w:val="sr-Latn-CS"/>
        </w:rPr>
        <w:t>a</w:t>
      </w:r>
      <w:bookmarkEnd w:id="1"/>
    </w:p>
    <w:p w:rsidR="00DB7B57" w:rsidRPr="00DB7B57" w:rsidRDefault="00DB7B57" w:rsidP="00DB7B57">
      <w:pPr>
        <w:pStyle w:val="BodyText"/>
        <w:rPr>
          <w:lang w:val="sr-Latn-CS"/>
        </w:rPr>
      </w:pPr>
      <w:r>
        <w:rPr>
          <w:lang w:val="sr-Latn-CS"/>
        </w:rPr>
        <w:t>Dokument se odnosi na ForAdventure platformu koja će biti razvijena od strane Panama</w:t>
      </w:r>
      <w:r>
        <w:t>-e</w:t>
      </w:r>
      <w:r>
        <w:rPr>
          <w:lang w:val="sr-Latn-CS"/>
        </w:rPr>
        <w:t>. Namena sistema je efikasno organizovanje aktivnosti u prirodi.</w:t>
      </w:r>
    </w:p>
    <w:p w:rsidR="00206E1F" w:rsidRPr="003372D3" w:rsidRDefault="003372D3" w:rsidP="00DB7B57">
      <w:pPr>
        <w:pStyle w:val="Heading1"/>
        <w:rPr>
          <w:lang w:val="sr-Latn-CS"/>
        </w:rPr>
      </w:pPr>
      <w:bookmarkStart w:id="2" w:name="_Toc131802111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2B258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ForAdventure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Panama</w:t>
      </w:r>
      <w:r w:rsidR="00DE518F">
        <w:rPr>
          <w:lang w:val="sr-Latn-CS"/>
        </w:rPr>
        <w:t>-</w:t>
      </w:r>
      <w:r>
        <w:rPr>
          <w:lang w:val="sr-Latn-CS"/>
        </w:rPr>
        <w:t>ForAdventure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Panama</w:t>
      </w:r>
      <w:r w:rsidR="00DE518F" w:rsidRPr="006F61C6">
        <w:rPr>
          <w:lang w:val="sr-Latn-CS"/>
        </w:rPr>
        <w:t>.</w:t>
      </w:r>
    </w:p>
    <w:p w:rsidR="00DE518F" w:rsidRPr="006F61C6" w:rsidRDefault="002B258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ForAdventure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Panama</w:t>
      </w:r>
      <w:r w:rsidR="00DE518F">
        <w:rPr>
          <w:lang w:val="sr-Latn-CS"/>
        </w:rPr>
        <w:t>.</w:t>
      </w:r>
    </w:p>
    <w:p w:rsidR="00DE518F" w:rsidRDefault="002B258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ForAdventure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 V1.0, 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Panama</w:t>
      </w:r>
      <w:r w:rsidR="00DE518F">
        <w:rPr>
          <w:lang w:val="sr-Latn-CS"/>
        </w:rPr>
        <w:t>.</w:t>
      </w:r>
    </w:p>
    <w:p w:rsidR="00397DD2" w:rsidRDefault="002B2587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ForAdventure</w:t>
      </w:r>
      <w:r w:rsidR="00397DD2">
        <w:rPr>
          <w:lang w:val="sr-Latn-CS"/>
        </w:rPr>
        <w:t xml:space="preserve"> – Vizi</w:t>
      </w:r>
      <w:r>
        <w:rPr>
          <w:lang w:val="sr-Latn-CS"/>
        </w:rPr>
        <w:t>ja sistema, V1.0, 2023</w:t>
      </w:r>
      <w:r w:rsidR="00397DD2">
        <w:rPr>
          <w:lang w:val="sr-Latn-CS"/>
        </w:rPr>
        <w:t xml:space="preserve">, </w:t>
      </w:r>
      <w:r>
        <w:rPr>
          <w:lang w:val="sr-Latn-CS"/>
        </w:rPr>
        <w:t>Panama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31802112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2B2587">
        <w:rPr>
          <w:lang w:val="sr-Latn-CS"/>
        </w:rPr>
        <w:t>ForAdventure</w:t>
      </w:r>
      <w:r w:rsidR="00E177E4">
        <w:rPr>
          <w:lang w:val="sr-Latn-CS"/>
        </w:rPr>
        <w:t xml:space="preserve"> </w:t>
      </w:r>
      <w:r w:rsidR="002B2587">
        <w:rPr>
          <w:lang w:val="sr-Latn-CS"/>
        </w:rPr>
        <w:t>platforme</w:t>
      </w:r>
      <w:r w:rsidR="00E177E4">
        <w:rPr>
          <w:lang w:val="sr-Latn-CS"/>
        </w:rPr>
        <w:t xml:space="preserve"> prikazan je na sledećoj slici:</w:t>
      </w:r>
    </w:p>
    <w:p w:rsidR="0020422A" w:rsidRDefault="00723D7F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124450" cy="2880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8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C71AB3">
        <w:rPr>
          <w:i/>
          <w:lang w:val="sr-Latn-CS"/>
        </w:rPr>
        <w:t xml:space="preserve">pregled sadržaja, </w:t>
      </w:r>
      <w:r w:rsidR="009458D3" w:rsidRPr="009458D3">
        <w:rPr>
          <w:i/>
          <w:iCs/>
          <w:lang w:val="sr-Latn-CS"/>
        </w:rPr>
        <w:t>až</w:t>
      </w:r>
      <w:r w:rsidR="00D7678A">
        <w:rPr>
          <w:i/>
          <w:iCs/>
          <w:lang w:val="sr-Latn-CS"/>
        </w:rPr>
        <w:t xml:space="preserve">uriranje podataka o uslugama i pretraga </w:t>
      </w:r>
      <w:r>
        <w:rPr>
          <w:lang w:val="sr-Latn-CS"/>
        </w:rPr>
        <w:t>obuhvataju složenij</w:t>
      </w:r>
      <w:r w:rsidR="00D7678A">
        <w:rPr>
          <w:lang w:val="sr-Latn-CS"/>
        </w:rPr>
        <w:t xml:space="preserve">e radnje koje se mogu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D7678A">
        <w:rPr>
          <w:i/>
          <w:iCs/>
          <w:lang w:val="sr-Latn-CS"/>
        </w:rPr>
        <w:t>pregled sadržaja</w:t>
      </w:r>
      <w:r>
        <w:rPr>
          <w:lang w:val="sr-Latn-CS"/>
        </w:rPr>
        <w:t xml:space="preserve"> je prikazan na sledećoj slici:</w:t>
      </w:r>
    </w:p>
    <w:p w:rsidR="00962138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946650" cy="2195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19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RDefault="006E5E1D" w:rsidP="004E4574">
      <w:pPr>
        <w:pStyle w:val="BodyText"/>
        <w:rPr>
          <w:lang w:val="sr-Latn-CS"/>
        </w:rPr>
      </w:pP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až</w:t>
      </w:r>
      <w:r w:rsidR="00C71AB3">
        <w:rPr>
          <w:i/>
          <w:iCs/>
          <w:lang w:val="sr-Latn-CS"/>
        </w:rPr>
        <w:t>uriranje podataka o uslugama</w:t>
      </w:r>
      <w:r>
        <w:rPr>
          <w:lang w:val="sr-Latn-CS"/>
        </w:rPr>
        <w:t xml:space="preserve"> je prikazan na sledećoj slici:</w:t>
      </w:r>
    </w:p>
    <w:p w:rsidR="009458D3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3906071" cy="995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21" cy="99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AB3" w:rsidRDefault="00C71AB3" w:rsidP="00C71AB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pretraga</w:t>
      </w:r>
      <w:r>
        <w:rPr>
          <w:lang w:val="sr-Latn-CS"/>
        </w:rPr>
        <w:t xml:space="preserve"> je prikazan na sledećoj slici:</w:t>
      </w:r>
    </w:p>
    <w:p w:rsidR="00C71AB3" w:rsidRDefault="00C71AB3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879818" cy="2159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43" cy="21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4" w:name="_Toc131802113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A04936">
        <w:rPr>
          <w:lang w:val="sr-Latn-CS"/>
        </w:rPr>
        <w:t xml:space="preserve"> korisnika platforme</w:t>
      </w:r>
      <w:r>
        <w:rPr>
          <w:lang w:val="sr-Latn-CS"/>
        </w:rPr>
        <w:t xml:space="preserve"> </w:t>
      </w:r>
      <w:r w:rsidR="002B2587">
        <w:rPr>
          <w:lang w:val="sr-Latn-CS"/>
        </w:rPr>
        <w:t>ForAdventure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31802114"/>
      <w:r>
        <w:rPr>
          <w:lang w:val="sr-Latn-CS"/>
        </w:rPr>
        <w:t>Posetilac</w:t>
      </w:r>
      <w:bookmarkEnd w:id="5"/>
    </w:p>
    <w:p w:rsidR="0020422A" w:rsidRDefault="00A04936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platforme </w:t>
      </w:r>
      <w:r w:rsidR="0020422A">
        <w:rPr>
          <w:lang w:val="sr-Latn-CS"/>
        </w:rPr>
        <w:t xml:space="preserve">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>
        <w:rPr>
          <w:lang w:val="sr-Latn-CS"/>
        </w:rPr>
        <w:t>sa najmanjim skupom funkcionalnosti na raspolaganju.</w:t>
      </w:r>
      <w:r w:rsidR="00D27246">
        <w:rPr>
          <w:lang w:val="sr-Latn-CS"/>
        </w:rPr>
        <w:t xml:space="preserve"> Korisn</w:t>
      </w:r>
      <w:r>
        <w:rPr>
          <w:lang w:val="sr-Latn-CS"/>
        </w:rPr>
        <w:t>ici ovog tipa pristupaju platformi</w:t>
      </w:r>
      <w:r w:rsidR="00D27246">
        <w:rPr>
          <w:lang w:val="sr-Latn-CS"/>
        </w:rPr>
        <w:t xml:space="preserve"> u cilju pregleda informacija koje su na njemu prezent</w:t>
      </w:r>
      <w:r>
        <w:rPr>
          <w:lang w:val="sr-Latn-CS"/>
        </w:rPr>
        <w:t xml:space="preserve">ovane. Pristup platformi </w:t>
      </w:r>
      <w:r w:rsidR="00D27246">
        <w:rPr>
          <w:lang w:val="sr-Latn-CS"/>
        </w:rPr>
        <w:t>u ulozi posetioca je slobodan, tj. ne zahteva pr</w:t>
      </w:r>
      <w:r>
        <w:rPr>
          <w:lang w:val="sr-Latn-CS"/>
        </w:rPr>
        <w:t>ethodno prijavljivanje na platformu</w:t>
      </w:r>
      <w:r w:rsidR="00D27246">
        <w:rPr>
          <w:lang w:val="sr-Latn-CS"/>
        </w:rPr>
        <w:t>.</w:t>
      </w:r>
    </w:p>
    <w:p w:rsidR="006E5E1D" w:rsidRPr="003372D3" w:rsidRDefault="00C71AB3" w:rsidP="006E5E1D">
      <w:pPr>
        <w:pStyle w:val="Heading2"/>
        <w:rPr>
          <w:lang w:val="sr-Latn-CS"/>
        </w:rPr>
      </w:pPr>
      <w:bookmarkStart w:id="6" w:name="_Toc131802115"/>
      <w:r>
        <w:rPr>
          <w:lang w:val="sr-Latn-CS"/>
        </w:rPr>
        <w:lastRenderedPageBreak/>
        <w:t>Korisnik</w:t>
      </w:r>
      <w:bookmarkEnd w:id="6"/>
    </w:p>
    <w:p w:rsidR="0020422A" w:rsidRDefault="00A04936" w:rsidP="006E5E1D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D27246">
        <w:rPr>
          <w:lang w:val="sr-Latn-CS"/>
        </w:rPr>
        <w:t xml:space="preserve"> je </w:t>
      </w:r>
      <w:r>
        <w:rPr>
          <w:lang w:val="sr-Latn-CS"/>
        </w:rPr>
        <w:t xml:space="preserve">tip </w:t>
      </w:r>
      <w:r w:rsidR="004E4574">
        <w:rPr>
          <w:lang w:val="sr-Latn-CS"/>
        </w:rPr>
        <w:t>profil</w:t>
      </w:r>
      <w:r>
        <w:rPr>
          <w:lang w:val="sr-Latn-CS"/>
        </w:rPr>
        <w:t>a</w:t>
      </w:r>
      <w:r w:rsidR="00D27246">
        <w:rPr>
          <w:lang w:val="sr-Latn-CS"/>
        </w:rPr>
        <w:t xml:space="preserve"> koji obuhvata sve </w:t>
      </w:r>
      <w:r>
        <w:rPr>
          <w:lang w:val="sr-Latn-CS"/>
        </w:rPr>
        <w:t xml:space="preserve">registrovane </w:t>
      </w:r>
      <w:r w:rsidR="00D27246">
        <w:rPr>
          <w:lang w:val="sr-Latn-CS"/>
        </w:rPr>
        <w:t>članove</w:t>
      </w:r>
      <w:r w:rsidR="00B73407">
        <w:rPr>
          <w:lang w:val="sr-Latn-CS"/>
        </w:rPr>
        <w:t xml:space="preserve"> platforme</w:t>
      </w:r>
      <w:r>
        <w:rPr>
          <w:lang w:val="sr-Latn-CS"/>
        </w:rPr>
        <w:t>. Veza generalizacije između registrovanog korisnika</w:t>
      </w:r>
      <w:r w:rsidR="00D27246">
        <w:rPr>
          <w:lang w:val="sr-Latn-CS"/>
        </w:rPr>
        <w:t xml:space="preserve"> i posetioca</w:t>
      </w:r>
      <w:r>
        <w:rPr>
          <w:lang w:val="sr-Latn-CS"/>
        </w:rPr>
        <w:t xml:space="preserve"> platforme</w:t>
      </w:r>
      <w:r w:rsidR="00D27246">
        <w:rPr>
          <w:lang w:val="sr-Latn-CS"/>
        </w:rPr>
        <w:t xml:space="preserve"> je uvedena da ukaže na mogućnost pristupa svim os</w:t>
      </w:r>
      <w:r>
        <w:rPr>
          <w:lang w:val="sr-Latn-CS"/>
        </w:rPr>
        <w:t>novnim funkcionalnostima platforme vezanih</w:t>
      </w:r>
      <w:r w:rsidR="00D27246">
        <w:rPr>
          <w:lang w:val="sr-Latn-CS"/>
        </w:rPr>
        <w:t xml:space="preserve"> za pregled infor</w:t>
      </w:r>
      <w:r>
        <w:rPr>
          <w:lang w:val="sr-Latn-CS"/>
        </w:rPr>
        <w:t xml:space="preserve">macija. Da bi korisnik </w:t>
      </w:r>
      <w:r w:rsidR="00D27246">
        <w:rPr>
          <w:lang w:val="sr-Latn-CS"/>
        </w:rPr>
        <w:t xml:space="preserve">mogao da ažurira </w:t>
      </w:r>
      <w:r>
        <w:rPr>
          <w:lang w:val="sr-Latn-CS"/>
        </w:rPr>
        <w:t>podatke o sebi potrebno</w:t>
      </w:r>
      <w:r w:rsidR="00D27246">
        <w:rPr>
          <w:lang w:val="sr-Latn-CS"/>
        </w:rPr>
        <w:t xml:space="preserve"> je pre</w:t>
      </w:r>
      <w:r>
        <w:rPr>
          <w:lang w:val="sr-Latn-CS"/>
        </w:rPr>
        <w:t>thodno prijavljivanje</w:t>
      </w:r>
      <w:r w:rsidR="00D27246">
        <w:rPr>
          <w:lang w:val="sr-Latn-CS"/>
        </w:rPr>
        <w:t xml:space="preserve">. </w:t>
      </w:r>
    </w:p>
    <w:p w:rsidR="006E5E1D" w:rsidRPr="003372D3" w:rsidRDefault="00A04936" w:rsidP="006E5E1D">
      <w:pPr>
        <w:pStyle w:val="Heading2"/>
        <w:rPr>
          <w:lang w:val="sr-Latn-CS"/>
        </w:rPr>
      </w:pPr>
      <w:bookmarkStart w:id="7" w:name="_Toc131802116"/>
      <w:r>
        <w:rPr>
          <w:lang w:val="sr-Latn-CS"/>
        </w:rPr>
        <w:t>Hotelijer</w:t>
      </w:r>
      <w:bookmarkEnd w:id="7"/>
    </w:p>
    <w:p w:rsidR="0020422A" w:rsidRDefault="00A04936" w:rsidP="006E5E1D">
      <w:pPr>
        <w:pStyle w:val="BodyText"/>
        <w:rPr>
          <w:lang w:val="sr-Latn-CS"/>
        </w:rPr>
      </w:pPr>
      <w:r>
        <w:rPr>
          <w:lang w:val="sr-Latn-CS"/>
        </w:rPr>
        <w:t>Hotelijer</w:t>
      </w:r>
      <w:r w:rsidR="00D27246">
        <w:rPr>
          <w:lang w:val="sr-Latn-CS"/>
        </w:rPr>
        <w:t xml:space="preserve"> </w:t>
      </w:r>
      <w:r>
        <w:rPr>
          <w:lang w:val="sr-Latn-CS"/>
        </w:rPr>
        <w:t>je korisnik koji ima mogućnost postavljanja oglasa vezanih za smeštaj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>
        <w:rPr>
          <w:lang w:val="sr-Latn-CS"/>
        </w:rPr>
        <w:t xml:space="preserve"> hotelijer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>
        <w:rPr>
          <w:lang w:val="sr-Latn-CS"/>
        </w:rPr>
        <w:t>korisnika</w:t>
      </w:r>
      <w:r w:rsidR="00BA03E9">
        <w:rPr>
          <w:lang w:val="sr-Latn-CS"/>
        </w:rPr>
        <w:t>, a posredno i posetioc</w:t>
      </w:r>
      <w:r w:rsidR="004E4574">
        <w:rPr>
          <w:lang w:val="sr-Latn-CS"/>
        </w:rPr>
        <w:t>a</w:t>
      </w:r>
      <w:r>
        <w:rPr>
          <w:lang w:val="sr-Latn-CS"/>
        </w:rPr>
        <w:t xml:space="preserve"> platforme. Zaduženja specifična za hotelijera su ažuriranje, brisanje i dodavanje podataka o uslugama.</w:t>
      </w:r>
    </w:p>
    <w:p w:rsidR="00E02943" w:rsidRDefault="00A04936" w:rsidP="00E02943">
      <w:pPr>
        <w:pStyle w:val="Heading2"/>
        <w:rPr>
          <w:lang w:val="sr-Latn-CS"/>
        </w:rPr>
      </w:pPr>
      <w:bookmarkStart w:id="8" w:name="_Toc131802117"/>
      <w:r>
        <w:rPr>
          <w:lang w:val="sr-Latn-CS"/>
        </w:rPr>
        <w:t>Or</w:t>
      </w:r>
      <w:r w:rsidRPr="00E02943">
        <w:rPr>
          <w:lang w:val="sr-Latn-CS"/>
        </w:rPr>
        <w:t>ganizator aktivnost</w:t>
      </w:r>
      <w:r w:rsidR="00E02943">
        <w:rPr>
          <w:lang w:val="sr-Latn-CS"/>
        </w:rPr>
        <w:t>i</w:t>
      </w:r>
      <w:bookmarkEnd w:id="8"/>
    </w:p>
    <w:p w:rsidR="00E02943" w:rsidRPr="00E02943" w:rsidRDefault="00E02943" w:rsidP="00E02943">
      <w:pPr>
        <w:pStyle w:val="BodyText"/>
        <w:rPr>
          <w:lang w:val="sr-Latn-CS"/>
        </w:rPr>
      </w:pPr>
      <w:r>
        <w:rPr>
          <w:lang w:val="sr-Latn-CS"/>
        </w:rPr>
        <w:t>Organizator aktivnosti je korisnik koji ima mogućnost postavljanja oglasa vezanih za aktivnosti. Shodno vezi generalizacije, organizator aktivnosti ima pristup svim funkcionalnostima definisanim za korisnika, a posredno i posetioca platforme. Zaduženja specifična za organizatora aktivnosti su ažuriranje, brisanje i dodavanje podataka o aktivnostima koje će se prikazivati na početnoj strani.</w:t>
      </w:r>
    </w:p>
    <w:p w:rsidR="00E02943" w:rsidRDefault="00E02943" w:rsidP="00E02943">
      <w:pPr>
        <w:pStyle w:val="Heading2"/>
        <w:rPr>
          <w:lang w:val="sr-Latn-RS"/>
        </w:rPr>
      </w:pPr>
      <w:bookmarkStart w:id="9" w:name="_Toc131802118"/>
      <w:r>
        <w:rPr>
          <w:lang w:val="sr-Latn-CS"/>
        </w:rPr>
        <w:t>I</w:t>
      </w:r>
      <w:r>
        <w:rPr>
          <w:lang w:val="sr-Latn-RS"/>
        </w:rPr>
        <w:t>znajmljivač opreme</w:t>
      </w:r>
      <w:bookmarkEnd w:id="9"/>
    </w:p>
    <w:p w:rsidR="00E02943" w:rsidRDefault="00E02943" w:rsidP="00E02943">
      <w:pPr>
        <w:pStyle w:val="BodyText"/>
        <w:rPr>
          <w:lang w:val="sr-Latn-CS"/>
        </w:rPr>
      </w:pPr>
      <w:r>
        <w:rPr>
          <w:lang w:val="sr-Latn-CS"/>
        </w:rPr>
        <w:t>Iznajmljivač opreme je korisnik koji ima mogućnost postavljanja oglasa vezanih za opremu. Shodno vezi generalizacije, iznajmljivač opreme ima pristup svim funkcionalnostima definisanim za korisnika, a posredno i posetioca platforme. Zaduženja specifična za iznajmljivača opreme su ažuriranje, brisanje i dodavanje podataka o uslugama.</w:t>
      </w:r>
    </w:p>
    <w:p w:rsidR="006E5E1D" w:rsidRPr="003372D3" w:rsidRDefault="00E02943" w:rsidP="006E5E1D">
      <w:pPr>
        <w:pStyle w:val="Heading2"/>
        <w:rPr>
          <w:lang w:val="sr-Latn-CS"/>
        </w:rPr>
      </w:pPr>
      <w:bookmarkStart w:id="10" w:name="_Toc131802119"/>
      <w:r>
        <w:rPr>
          <w:lang w:val="sr-Latn-CS"/>
        </w:rPr>
        <w:t>Administrator</w:t>
      </w:r>
      <w:bookmarkEnd w:id="10"/>
    </w:p>
    <w:p w:rsidR="00E02943" w:rsidRDefault="004E4574" w:rsidP="00E02943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</w:t>
      </w:r>
      <w:r w:rsidR="00E02943">
        <w:rPr>
          <w:lang w:val="sr-Latn-CS"/>
        </w:rPr>
        <w:t>p svim funkcionalnostima platforme</w:t>
      </w:r>
      <w:r>
        <w:rPr>
          <w:lang w:val="sr-Latn-CS"/>
        </w:rPr>
        <w:t>, tj. može se naći u ulozi bil</w:t>
      </w:r>
      <w:r w:rsidR="00E02943">
        <w:rPr>
          <w:lang w:val="sr-Latn-CS"/>
        </w:rPr>
        <w:t>o kog korisnika platforme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</w:t>
      </w:r>
      <w:r w:rsidR="006A01F1">
        <w:rPr>
          <w:lang w:val="sr-Latn-CS"/>
        </w:rPr>
        <w:t>platformi</w:t>
      </w:r>
      <w:r w:rsidR="00BC0D10">
        <w:rPr>
          <w:lang w:val="sr-Latn-CS"/>
        </w:rPr>
        <w:t>.</w:t>
      </w:r>
    </w:p>
    <w:p w:rsidR="00E02943" w:rsidRDefault="00E02943" w:rsidP="00E02943">
      <w:pPr>
        <w:pStyle w:val="BodyText"/>
        <w:ind w:left="0"/>
        <w:rPr>
          <w:lang w:val="sr-Latn-CS"/>
        </w:rPr>
      </w:pPr>
    </w:p>
    <w:p w:rsidR="00397DD2" w:rsidRDefault="006E5E1D" w:rsidP="00397DD2">
      <w:pPr>
        <w:pStyle w:val="Heading1"/>
        <w:rPr>
          <w:lang w:val="sr-Latn-CS"/>
        </w:rPr>
      </w:pPr>
      <w:bookmarkStart w:id="11" w:name="_Toc131802120"/>
      <w:r>
        <w:rPr>
          <w:lang w:val="sr-Latn-CS"/>
        </w:rPr>
        <w:t>Opis slučajeva korišćenja</w:t>
      </w:r>
      <w:bookmarkEnd w:id="11"/>
    </w:p>
    <w:p w:rsidR="00432FC4" w:rsidRPr="00DD503F" w:rsidRDefault="00432FC4" w:rsidP="00432FC4">
      <w:pPr>
        <w:pStyle w:val="Heading2"/>
        <w:rPr>
          <w:lang w:val="sr-Latn-CS"/>
        </w:rPr>
      </w:pPr>
      <w:bookmarkStart w:id="12" w:name="_Toc101118183"/>
      <w:bookmarkStart w:id="13" w:name="_Toc131802121"/>
      <w:r w:rsidRPr="00DD503F">
        <w:rPr>
          <w:lang w:val="sr-Latn-CS"/>
        </w:rPr>
        <w:t>Registracija e-mailom i lozinkom</w:t>
      </w:r>
      <w:bookmarkEnd w:id="12"/>
      <w:bookmarkEnd w:id="13"/>
    </w:p>
    <w:p w:rsidR="00432FC4" w:rsidRDefault="00432FC4" w:rsidP="00432FC4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432FC4" w:rsidRDefault="00432FC4" w:rsidP="00432FC4">
      <w:pPr>
        <w:pStyle w:val="BodyText"/>
        <w:rPr>
          <w:lang w:val="sr-Latn-CS"/>
        </w:rPr>
      </w:pPr>
      <w:r>
        <w:rPr>
          <w:lang w:val="sr-Latn-CS"/>
        </w:rPr>
        <w:t>Registracija na aplikaciju.</w:t>
      </w:r>
    </w:p>
    <w:p w:rsidR="00432FC4" w:rsidRDefault="00432FC4" w:rsidP="00432FC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432FC4" w:rsidRPr="00432FC4" w:rsidRDefault="00432FC4" w:rsidP="00432FC4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432FC4" w:rsidRDefault="00432FC4" w:rsidP="00432FC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432FC4" w:rsidRPr="009D2A57" w:rsidRDefault="00432FC4" w:rsidP="00432FC4">
      <w:pPr>
        <w:pStyle w:val="BodyText"/>
        <w:keepNext/>
        <w:rPr>
          <w:lang w:val="sr-Latn-CS"/>
        </w:rPr>
      </w:pPr>
      <w:r>
        <w:rPr>
          <w:lang w:val="sr-Latn-CS"/>
        </w:rPr>
        <w:t>Korisnik nije ulogovan.</w:t>
      </w:r>
    </w:p>
    <w:p w:rsidR="00432FC4" w:rsidRDefault="00432FC4" w:rsidP="00432FC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432FC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Korisnik pristupa formi za prijavljivanje.</w:t>
      </w:r>
    </w:p>
    <w:p w:rsidR="00432FC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Prikazuju se opcije za prijavljivanje i registraciju.</w:t>
      </w:r>
    </w:p>
    <w:p w:rsidR="00432FC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Korisnik pristupa formi za registraciju.</w:t>
      </w:r>
    </w:p>
    <w:p w:rsidR="00432FC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Korisnik unosi e-mail, ime, prezime, i lozinku.</w:t>
      </w:r>
    </w:p>
    <w:p w:rsidR="00432FC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Korisnik klikće na dugme za potvrdu registracije.</w:t>
      </w:r>
    </w:p>
    <w:p w:rsidR="00432FC4" w:rsidRPr="007E7A5D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I</w:t>
      </w:r>
      <w:r>
        <w:rPr>
          <w:lang w:val="sr-Latn-RS"/>
        </w:rPr>
        <w:t>zvršava se validacija na klijentskoj strani.</w:t>
      </w:r>
      <w:r w:rsidRPr="00530148">
        <w:t xml:space="preserve"> </w:t>
      </w:r>
      <w:r>
        <w:t>[izuzetak: neuspe</w:t>
      </w:r>
      <w:r>
        <w:rPr>
          <w:lang w:val="sr-Latn-RS"/>
        </w:rPr>
        <w:t>šna validacija podataka na klijentskoj strani</w:t>
      </w:r>
      <w:r>
        <w:t>].</w:t>
      </w:r>
    </w:p>
    <w:p w:rsidR="00432FC4" w:rsidRPr="00554748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lastRenderedPageBreak/>
        <w:t>I</w:t>
      </w:r>
      <w:r>
        <w:rPr>
          <w:lang w:val="sr-Latn-RS"/>
        </w:rPr>
        <w:t>zvršava se validacija na serverskoj strani. [izuzetak: nalog sa unetim e-mailom već postoji</w:t>
      </w:r>
      <w:r>
        <w:t>]</w:t>
      </w:r>
    </w:p>
    <w:p w:rsidR="00432FC4" w:rsidRPr="00554748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RS"/>
        </w:rPr>
        <w:t>Korisniku se šalje e-mail sa verifikacionim kodom.</w:t>
      </w:r>
    </w:p>
    <w:p w:rsidR="00432FC4" w:rsidRPr="00554748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RS"/>
        </w:rPr>
        <w:t xml:space="preserve">Korisnik unosi verifikacioni kod. </w:t>
      </w:r>
      <w:r>
        <w:t>[izuzetak: uneti verifikacioni kod se ne poklapa sa poslatim]</w:t>
      </w:r>
    </w:p>
    <w:p w:rsidR="00432FC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Proverava se tačnost unetog verifikacionog koda.</w:t>
      </w:r>
    </w:p>
    <w:p w:rsidR="00432FC4" w:rsidRPr="00A947B4" w:rsidRDefault="00432FC4" w:rsidP="00432FC4">
      <w:pPr>
        <w:pStyle w:val="BodyText"/>
        <w:numPr>
          <w:ilvl w:val="0"/>
          <w:numId w:val="24"/>
        </w:numPr>
        <w:suppressAutoHyphens/>
        <w:rPr>
          <w:lang w:val="sr-Latn-CS"/>
        </w:rPr>
      </w:pPr>
      <w:r>
        <w:rPr>
          <w:lang w:val="sr-Latn-CS"/>
        </w:rPr>
        <w:t>Nalog se kreira i podaci se upisuju u bazu podataka.</w:t>
      </w:r>
    </w:p>
    <w:p w:rsidR="00432FC4" w:rsidRDefault="00432FC4" w:rsidP="00432FC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:rsidR="00432FC4" w:rsidRDefault="00432FC4" w:rsidP="00432FC4">
      <w:pPr>
        <w:pStyle w:val="BodyText"/>
        <w:keepNext/>
        <w:rPr>
          <w:lang w:val="sr-Latn-RS"/>
        </w:rPr>
      </w:pPr>
      <w:r>
        <w:t>[</w:t>
      </w:r>
      <w:r>
        <w:rPr>
          <w:i/>
          <w:iCs/>
        </w:rPr>
        <w:t>N</w:t>
      </w:r>
      <w:r w:rsidRPr="00086FC3">
        <w:rPr>
          <w:i/>
          <w:iCs/>
        </w:rPr>
        <w:t>euspe</w:t>
      </w:r>
      <w:r w:rsidRPr="00086FC3">
        <w:rPr>
          <w:i/>
          <w:iCs/>
          <w:lang w:val="sr-Latn-RS"/>
        </w:rPr>
        <w:t>šna validacija</w:t>
      </w:r>
      <w:r>
        <w:rPr>
          <w:i/>
          <w:iCs/>
          <w:lang w:val="sr-Latn-RS"/>
        </w:rPr>
        <w:t xml:space="preserve"> podataka</w:t>
      </w:r>
      <w:r w:rsidRPr="00086FC3">
        <w:rPr>
          <w:i/>
          <w:iCs/>
          <w:lang w:val="sr-Latn-RS"/>
        </w:rPr>
        <w:t xml:space="preserve"> na klijentskoj strani</w:t>
      </w:r>
      <w:r>
        <w:t>] Prikazuje se obave</w:t>
      </w:r>
      <w:r>
        <w:rPr>
          <w:lang w:val="sr-Latn-RS"/>
        </w:rPr>
        <w:t>štenje korisniku uz odgovarajuća polja za unos.</w:t>
      </w:r>
    </w:p>
    <w:p w:rsidR="00432FC4" w:rsidRPr="007E7A5D" w:rsidRDefault="00432FC4" w:rsidP="00432FC4">
      <w:pPr>
        <w:pStyle w:val="BodyText"/>
        <w:keepNext/>
      </w:pPr>
      <w:r>
        <w:rPr>
          <w:lang w:val="sr-Latn-RS"/>
        </w:rPr>
        <w:t>[</w:t>
      </w:r>
      <w:r>
        <w:rPr>
          <w:i/>
          <w:iCs/>
          <w:lang w:val="sr-Latn-RS"/>
        </w:rPr>
        <w:t>Nalog sa unetim e-mailom već postoji</w:t>
      </w:r>
      <w:r>
        <w:t>] Prikazuje se obave</w:t>
      </w:r>
      <w:r>
        <w:rPr>
          <w:lang w:val="sr-Latn-RS"/>
        </w:rPr>
        <w:t>štenje korisniku da već postoji nalog sa unetim e-mailom.</w:t>
      </w:r>
    </w:p>
    <w:p w:rsidR="00432FC4" w:rsidRPr="00BC0B27" w:rsidRDefault="00432FC4" w:rsidP="00432FC4">
      <w:pPr>
        <w:pStyle w:val="BodyText"/>
        <w:keepNext/>
        <w:rPr>
          <w:i/>
          <w:iCs/>
          <w:lang w:val="sr-Latn-RS"/>
        </w:rPr>
      </w:pPr>
      <w:r>
        <w:rPr>
          <w:lang w:val="sr-Latn-RS"/>
        </w:rPr>
        <w:t>[U</w:t>
      </w:r>
      <w:r w:rsidRPr="00BC0B27">
        <w:rPr>
          <w:i/>
          <w:iCs/>
        </w:rPr>
        <w:t>neti verifikacioni kod se ne poklapa sa poslatim</w:t>
      </w:r>
      <w:r>
        <w:t>] Prikazuje se obave</w:t>
      </w:r>
      <w:r>
        <w:rPr>
          <w:lang w:val="sr-Latn-RS"/>
        </w:rPr>
        <w:t>štenje korisniku i može da proba ponovo da unese ispravan kod.</w:t>
      </w:r>
    </w:p>
    <w:p w:rsidR="00432FC4" w:rsidRDefault="00432FC4" w:rsidP="00432FC4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432FC4" w:rsidRDefault="00432FC4" w:rsidP="00432FC4">
      <w:pPr>
        <w:pStyle w:val="BodyText"/>
        <w:rPr>
          <w:lang w:val="sr-Latn-CS"/>
        </w:rPr>
      </w:pPr>
      <w:r>
        <w:rPr>
          <w:lang w:val="sr-Latn-CS"/>
        </w:rPr>
        <w:t>Posetilac dobija korisnički nalog i omogu</w:t>
      </w:r>
      <w:r>
        <w:rPr>
          <w:lang w:val="sr-Latn-RS"/>
        </w:rPr>
        <w:t>ćena mu je prijava, pristup i priveligije definisane datim tipom naloga</w:t>
      </w:r>
      <w:r>
        <w:rPr>
          <w:lang w:val="sr-Latn-CS"/>
        </w:rPr>
        <w:t>.</w:t>
      </w:r>
    </w:p>
    <w:p w:rsidR="00DB7B57" w:rsidRDefault="00DB7B57" w:rsidP="00432FC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6828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C4" w:rsidRDefault="00432FC4" w:rsidP="00432FC4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:rsidR="00DB7B57" w:rsidRDefault="00DB7B57" w:rsidP="00DB7B57">
      <w:pPr>
        <w:rPr>
          <w:lang w:val="sr-Latn-CS"/>
        </w:rPr>
      </w:pPr>
    </w:p>
    <w:p w:rsidR="00DB7B57" w:rsidRPr="00DB7B57" w:rsidRDefault="00DB7B57" w:rsidP="00DB7B57">
      <w:pPr>
        <w:rPr>
          <w:lang w:val="sr-Latn-CS"/>
        </w:rPr>
      </w:pPr>
    </w:p>
    <w:p w:rsidR="007B1A22" w:rsidRPr="00F2396C" w:rsidRDefault="007B1A22" w:rsidP="007B1A22">
      <w:pPr>
        <w:pStyle w:val="Heading2"/>
        <w:rPr>
          <w:lang w:val="sr-Latn-CS"/>
        </w:rPr>
      </w:pPr>
      <w:bookmarkStart w:id="14" w:name="_Toc101118184"/>
      <w:bookmarkStart w:id="15" w:name="_Toc131802122"/>
      <w:r w:rsidRPr="00F2396C">
        <w:rPr>
          <w:lang w:val="sr-Latn-CS"/>
        </w:rPr>
        <w:lastRenderedPageBreak/>
        <w:t>Registracija putem single sign-on-a</w:t>
      </w:r>
      <w:bookmarkEnd w:id="14"/>
      <w:bookmarkEnd w:id="15"/>
    </w:p>
    <w:p w:rsidR="007B1A22" w:rsidRDefault="007B1A22" w:rsidP="007B1A2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Registracija na aplikaciju.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7B1A22" w:rsidRPr="00432FC4" w:rsidRDefault="007B1A22" w:rsidP="007B1A22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7B1A22" w:rsidRPr="009D2A57" w:rsidRDefault="007B1A22" w:rsidP="007B1A22">
      <w:pPr>
        <w:pStyle w:val="BodyText"/>
        <w:keepNext/>
        <w:rPr>
          <w:lang w:val="sr-Latn-CS"/>
        </w:rPr>
      </w:pPr>
      <w:r>
        <w:rPr>
          <w:lang w:val="sr-Latn-CS"/>
        </w:rPr>
        <w:t>Korisnik nije ulogovan.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7B1A22" w:rsidRDefault="007B1A22" w:rsidP="007B1A22">
      <w:pPr>
        <w:pStyle w:val="BodyText"/>
        <w:numPr>
          <w:ilvl w:val="0"/>
          <w:numId w:val="25"/>
        </w:numPr>
        <w:suppressAutoHyphens/>
        <w:rPr>
          <w:lang w:val="sr-Latn-CS"/>
        </w:rPr>
      </w:pPr>
      <w:r>
        <w:rPr>
          <w:lang w:val="sr-Latn-CS"/>
        </w:rPr>
        <w:t>Korisnik pristupa formi za prijavljivanje.</w:t>
      </w:r>
    </w:p>
    <w:p w:rsidR="007B1A22" w:rsidRDefault="007B1A22" w:rsidP="007B1A22">
      <w:pPr>
        <w:pStyle w:val="BodyText"/>
        <w:numPr>
          <w:ilvl w:val="0"/>
          <w:numId w:val="25"/>
        </w:numPr>
        <w:suppressAutoHyphens/>
        <w:rPr>
          <w:lang w:val="sr-Latn-CS"/>
        </w:rPr>
      </w:pPr>
      <w:r>
        <w:rPr>
          <w:lang w:val="sr-Latn-CS"/>
        </w:rPr>
        <w:t>Korisnik klik</w:t>
      </w:r>
      <w:r>
        <w:rPr>
          <w:lang w:val="sr-Latn-RS"/>
        </w:rPr>
        <w:t>će na dugme za prijavljivanje putem SSO-a.</w:t>
      </w:r>
    </w:p>
    <w:p w:rsidR="007B1A22" w:rsidRPr="00554748" w:rsidRDefault="007B1A22" w:rsidP="007B1A22">
      <w:pPr>
        <w:pStyle w:val="BodyText"/>
        <w:numPr>
          <w:ilvl w:val="0"/>
          <w:numId w:val="25"/>
        </w:numPr>
        <w:suppressAutoHyphens/>
        <w:rPr>
          <w:lang w:val="sr-Latn-CS"/>
        </w:rPr>
      </w:pPr>
      <w:r>
        <w:rPr>
          <w:lang w:val="sr-Latn-CS"/>
        </w:rPr>
        <w:t>I</w:t>
      </w:r>
      <w:r>
        <w:rPr>
          <w:lang w:val="sr-Latn-RS"/>
        </w:rPr>
        <w:t>zvršava se validacija na serverskoj strani.</w:t>
      </w:r>
    </w:p>
    <w:p w:rsidR="007B1A22" w:rsidRPr="00A947B4" w:rsidRDefault="007B1A22" w:rsidP="007B1A22">
      <w:pPr>
        <w:pStyle w:val="BodyText"/>
        <w:numPr>
          <w:ilvl w:val="0"/>
          <w:numId w:val="25"/>
        </w:numPr>
        <w:suppressAutoHyphens/>
        <w:rPr>
          <w:lang w:val="sr-Latn-CS"/>
        </w:rPr>
      </w:pPr>
      <w:r>
        <w:rPr>
          <w:lang w:val="sr-Latn-CS"/>
        </w:rPr>
        <w:t>Nalog se kreira i podaci se upisuju u bazu podataka.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:rsidR="007B1A22" w:rsidRPr="007E7A5D" w:rsidRDefault="007B1A22" w:rsidP="007B1A22">
      <w:pPr>
        <w:pStyle w:val="BodyText"/>
        <w:keepNext/>
      </w:pPr>
      <w:r>
        <w:rPr>
          <w:lang w:val="sr-Latn-RS"/>
        </w:rPr>
        <w:t>Nema.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Posetilac dobija korisnički nalog i omogu</w:t>
      </w:r>
      <w:r>
        <w:rPr>
          <w:lang w:val="sr-Latn-RS"/>
        </w:rPr>
        <w:t>ćena mu je prijava, pristup i priveligije definisane datim tipom naloga</w:t>
      </w:r>
      <w:r>
        <w:rPr>
          <w:lang w:val="sr-Latn-CS"/>
        </w:rPr>
        <w:t>.</w:t>
      </w:r>
    </w:p>
    <w:p w:rsidR="007B1A22" w:rsidRPr="00F2396C" w:rsidRDefault="007B1A22" w:rsidP="007B1A22">
      <w:pPr>
        <w:pStyle w:val="Heading2"/>
        <w:rPr>
          <w:lang w:val="sr-Latn-CS"/>
        </w:rPr>
      </w:pPr>
      <w:bookmarkStart w:id="16" w:name="_Toc101118185"/>
      <w:bookmarkStart w:id="17" w:name="_Toc131802123"/>
      <w:r w:rsidRPr="00F2396C">
        <w:rPr>
          <w:lang w:val="sr-Latn-CS"/>
        </w:rPr>
        <w:t>Prijavljivanje e-mailom i lozinkom</w:t>
      </w:r>
      <w:bookmarkEnd w:id="16"/>
      <w:bookmarkEnd w:id="17"/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B1A22" w:rsidRDefault="007B1A22" w:rsidP="007B1A22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aplikaciju u cilju pristupa njenom sadržaju</w:t>
      </w:r>
      <w:r w:rsidRPr="00CF2AB8">
        <w:rPr>
          <w:lang w:val="sr-Latn-CS"/>
        </w:rPr>
        <w:t>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B1A22" w:rsidRPr="00432FC4" w:rsidRDefault="007B1A22" w:rsidP="007B1A22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Korisnik nije prijavljen.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B1A22" w:rsidRDefault="007B1A22" w:rsidP="007B1A2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pokušava da pristupi nekoj stranici aplikacije.</w:t>
      </w:r>
    </w:p>
    <w:p w:rsidR="007B1A22" w:rsidRDefault="007B1A22" w:rsidP="007B1A2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Vrši se redirekcija korisnika na stranicu za prijavu.</w:t>
      </w:r>
    </w:p>
    <w:p w:rsidR="007B1A22" w:rsidRDefault="007B1A22" w:rsidP="007B1A2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unosi e-mail i lozinku.</w:t>
      </w:r>
    </w:p>
    <w:p w:rsidR="007B1A22" w:rsidRDefault="007B1A22" w:rsidP="007B1A2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Pritiskom na dugme za prijavu podaci se prosleđuju serveru. </w:t>
      </w:r>
      <w:r>
        <w:t>[izuzetak: neuspe</w:t>
      </w:r>
      <w:r>
        <w:rPr>
          <w:lang w:val="sr-Latn-RS"/>
        </w:rPr>
        <w:t>šna validacija podataka na klijentskoj strani</w:t>
      </w:r>
      <w:r>
        <w:t>].</w:t>
      </w:r>
    </w:p>
    <w:p w:rsidR="007B1A22" w:rsidRPr="00966D89" w:rsidRDefault="007B1A22" w:rsidP="007B1A22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Vrši se autentifikacija korisnika na osnovu primljenih podataka. </w:t>
      </w:r>
      <w:r>
        <w:t>[izuzetak: pogrešan e-mail</w:t>
      </w:r>
      <w:r>
        <w:rPr>
          <w:lang w:val="sr-Latn-RS"/>
        </w:rPr>
        <w:t xml:space="preserve"> i/ili lozinka</w:t>
      </w:r>
      <w:r>
        <w:t>].</w:t>
      </w:r>
    </w:p>
    <w:p w:rsidR="007E0B43" w:rsidRPr="007B1A22" w:rsidRDefault="007B1A22" w:rsidP="007B1A22">
      <w:pPr>
        <w:pStyle w:val="BodyText"/>
        <w:numPr>
          <w:ilvl w:val="0"/>
          <w:numId w:val="4"/>
        </w:numPr>
        <w:rPr>
          <w:lang w:val="sr-Latn-CS"/>
        </w:rPr>
      </w:pPr>
      <w:r>
        <w:t>Generi</w:t>
      </w:r>
      <w:r>
        <w:rPr>
          <w:lang w:val="sr-Latn-RS"/>
        </w:rPr>
        <w:t>še se odgovarajući JSON Web Token.</w:t>
      </w:r>
    </w:p>
    <w:p w:rsidR="007B1A22" w:rsidRPr="00F2396C" w:rsidRDefault="007B1A22" w:rsidP="007B1A22">
      <w:pPr>
        <w:pStyle w:val="Heading2"/>
        <w:rPr>
          <w:lang w:val="sr-Latn-CS"/>
        </w:rPr>
      </w:pPr>
      <w:bookmarkStart w:id="18" w:name="_Toc101118186"/>
      <w:bookmarkStart w:id="19" w:name="_Toc131802124"/>
      <w:r w:rsidRPr="00F2396C">
        <w:rPr>
          <w:lang w:val="sr-Latn-CS"/>
        </w:rPr>
        <w:t>Prijavljivanje putem single sign-on-a</w:t>
      </w:r>
      <w:bookmarkEnd w:id="18"/>
      <w:bookmarkEnd w:id="19"/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B1A22" w:rsidRDefault="007B1A22" w:rsidP="007B1A22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aplikaciju u cilju pristupa njenom sadržaju</w:t>
      </w:r>
      <w:r w:rsidRPr="00CF2AB8">
        <w:rPr>
          <w:lang w:val="sr-Latn-CS"/>
        </w:rPr>
        <w:t>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B1A22" w:rsidRPr="00432FC4" w:rsidRDefault="007B1A22" w:rsidP="007B1A22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Korisnik nije prijavljen.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B1A22" w:rsidRDefault="007B1A22" w:rsidP="007B1A2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pokušava da pristupi nekoj stranici aplikacije.</w:t>
      </w:r>
    </w:p>
    <w:p w:rsidR="007B1A22" w:rsidRDefault="007B1A22" w:rsidP="007B1A2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Vrši se redirekcija korisnika na stranicu za prijavu.</w:t>
      </w:r>
    </w:p>
    <w:p w:rsidR="007B1A22" w:rsidRDefault="007B1A22" w:rsidP="007B1A22">
      <w:pPr>
        <w:pStyle w:val="BodyText"/>
        <w:numPr>
          <w:ilvl w:val="0"/>
          <w:numId w:val="26"/>
        </w:numPr>
        <w:suppressAutoHyphens/>
        <w:rPr>
          <w:lang w:val="sr-Latn-CS"/>
        </w:rPr>
      </w:pPr>
      <w:r>
        <w:rPr>
          <w:lang w:val="sr-Latn-CS"/>
        </w:rPr>
        <w:t>Korisnik klik</w:t>
      </w:r>
      <w:r>
        <w:rPr>
          <w:lang w:val="sr-Latn-RS"/>
        </w:rPr>
        <w:t>će na dugme za prijavljivanje putem SSO-a.</w:t>
      </w:r>
    </w:p>
    <w:p w:rsidR="007B1A22" w:rsidRDefault="007B1A22" w:rsidP="007B1A2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Pritiskom na dugme za prijavu podaci se prosleđuju serveru.</w:t>
      </w:r>
    </w:p>
    <w:p w:rsidR="007B1A22" w:rsidRPr="00966D89" w:rsidRDefault="007B1A22" w:rsidP="007B1A2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Vrši se autentifikacija korisnika na osnovu primljenih podataka.</w:t>
      </w:r>
    </w:p>
    <w:p w:rsidR="007B1A22" w:rsidRDefault="007B1A22" w:rsidP="007B1A22">
      <w:pPr>
        <w:pStyle w:val="BodyText"/>
        <w:numPr>
          <w:ilvl w:val="0"/>
          <w:numId w:val="26"/>
        </w:numPr>
        <w:rPr>
          <w:lang w:val="sr-Latn-CS"/>
        </w:rPr>
      </w:pPr>
      <w:r>
        <w:t>Generi</w:t>
      </w:r>
      <w:r>
        <w:rPr>
          <w:lang w:val="sr-Latn-RS"/>
        </w:rPr>
        <w:t>še se odgovarajući JSON Web Token.</w:t>
      </w:r>
    </w:p>
    <w:p w:rsidR="007B1A22" w:rsidRDefault="007B1A22" w:rsidP="007B1A22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Vrši se redirekcija korisnika na početnu stranicu i prikaz informacija svojstvenih njemu.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7B1A22" w:rsidRPr="005D221A" w:rsidRDefault="007B1A22" w:rsidP="007B1A22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7B1A22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Korisnik je ulogovan na aplikaciju i dobija privilegije i pogled predviđen njegovim nalogom.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</w:p>
    <w:p w:rsidR="007B1A22" w:rsidRPr="00D80375" w:rsidRDefault="007B1A22" w:rsidP="007B1A22">
      <w:pPr>
        <w:pStyle w:val="Heading2"/>
        <w:rPr>
          <w:lang w:val="sr-Latn-CS"/>
        </w:rPr>
      </w:pPr>
      <w:bookmarkStart w:id="20" w:name="_Toc101118187"/>
      <w:bookmarkStart w:id="21" w:name="_Toc131802125"/>
      <w:r w:rsidRPr="00D80375">
        <w:rPr>
          <w:lang w:val="sr-Latn-CS"/>
        </w:rPr>
        <w:t>Pregled početne stranice aplikacije</w:t>
      </w:r>
      <w:bookmarkEnd w:id="20"/>
      <w:bookmarkEnd w:id="21"/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Prikaz naslovne stranice aplikacije sa informacijama relevantnim za aktivnosti koj</w:t>
      </w:r>
      <w:r w:rsidR="002C3545">
        <w:rPr>
          <w:lang w:val="sr-Latn-CS"/>
        </w:rPr>
        <w:t>e</w:t>
      </w:r>
      <w:r>
        <w:rPr>
          <w:lang w:val="sr-Latn-CS"/>
        </w:rPr>
        <w:t xml:space="preserve"> su od interesa korisniku.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C3545" w:rsidRPr="00432FC4" w:rsidRDefault="002C3545" w:rsidP="002C3545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B1A22" w:rsidRDefault="007B1A22" w:rsidP="007B1A22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je uspešno ulogovan.</w:t>
      </w:r>
    </w:p>
    <w:p w:rsidR="007B1A22" w:rsidRDefault="007B1A22" w:rsidP="007B1A22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naslovna stranica aplikacije.</w:t>
      </w:r>
    </w:p>
    <w:p w:rsidR="007B1A22" w:rsidRPr="007E0B43" w:rsidRDefault="002C3545" w:rsidP="007B1A2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B1A22" w:rsidRPr="007E0B43">
        <w:rPr>
          <w:b/>
          <w:bCs/>
          <w:lang w:val="sr-Latn-CS"/>
        </w:rPr>
        <w:t>ci: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B1A22" w:rsidRPr="007E0B43" w:rsidRDefault="007B1A22" w:rsidP="007B1A2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B1A22" w:rsidRDefault="007B1A22" w:rsidP="007B1A22">
      <w:pPr>
        <w:pStyle w:val="BodyText"/>
        <w:rPr>
          <w:lang w:val="sr-Latn-CS"/>
        </w:rPr>
      </w:pPr>
      <w:r>
        <w:rPr>
          <w:lang w:val="sr-Latn-CS"/>
        </w:rPr>
        <w:t>Tekuća stranica je naslovna stranica.</w:t>
      </w:r>
    </w:p>
    <w:p w:rsidR="007B1A22" w:rsidRDefault="007B1A22" w:rsidP="007B1A22">
      <w:pPr>
        <w:pStyle w:val="BodyText"/>
        <w:rPr>
          <w:lang w:val="sr-Latn-CS"/>
        </w:rPr>
      </w:pPr>
    </w:p>
    <w:p w:rsidR="002C3545" w:rsidRPr="002D6B17" w:rsidRDefault="002C3545" w:rsidP="002C3545">
      <w:pPr>
        <w:pStyle w:val="Heading2"/>
        <w:rPr>
          <w:lang w:val="sr-Latn-CS"/>
        </w:rPr>
      </w:pPr>
      <w:bookmarkStart w:id="22" w:name="_Toc101118188"/>
      <w:bookmarkStart w:id="23" w:name="_Toc131802126"/>
      <w:r w:rsidRPr="002D6B17">
        <w:rPr>
          <w:lang w:val="sr-Latn-CS"/>
        </w:rPr>
        <w:t xml:space="preserve">Pregled </w:t>
      </w:r>
      <w:r>
        <w:rPr>
          <w:lang w:val="sr-Latn-CS"/>
        </w:rPr>
        <w:t>stranica korisnika</w:t>
      </w:r>
      <w:bookmarkEnd w:id="22"/>
      <w:bookmarkEnd w:id="23"/>
    </w:p>
    <w:p w:rsidR="002C3545" w:rsidRPr="007E0B43" w:rsidRDefault="002C3545" w:rsidP="002C354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C3545" w:rsidRDefault="002C3545" w:rsidP="002C3545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korisniku.</w:t>
      </w:r>
    </w:p>
    <w:p w:rsidR="002C3545" w:rsidRPr="007E0B43" w:rsidRDefault="002C3545" w:rsidP="002C354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2C3545" w:rsidRPr="00432FC4" w:rsidRDefault="002C3545" w:rsidP="002C3545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2C3545" w:rsidRPr="007E0B43" w:rsidRDefault="002C3545" w:rsidP="002C354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C3545" w:rsidRDefault="002C3545" w:rsidP="002C3545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2C3545" w:rsidRPr="007E0B43" w:rsidRDefault="002C3545" w:rsidP="002C354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C3545" w:rsidRDefault="002C3545" w:rsidP="002C354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informacija o određenom korisniku.</w:t>
      </w:r>
    </w:p>
    <w:p w:rsidR="002C3545" w:rsidRDefault="002C3545" w:rsidP="002C354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korisniku.</w:t>
      </w:r>
    </w:p>
    <w:p w:rsidR="002C3545" w:rsidRPr="007E0B43" w:rsidRDefault="0071742C" w:rsidP="002C354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2C3545" w:rsidRPr="007E0B43">
        <w:rPr>
          <w:b/>
          <w:bCs/>
          <w:lang w:val="sr-Latn-CS"/>
        </w:rPr>
        <w:t>:</w:t>
      </w:r>
    </w:p>
    <w:p w:rsidR="002C3545" w:rsidRDefault="002C3545" w:rsidP="002C354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C3545" w:rsidRDefault="002C3545" w:rsidP="002C3545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C3545" w:rsidP="002C3545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korisniku.</w:t>
      </w:r>
    </w:p>
    <w:p w:rsidR="0071742C" w:rsidRPr="003372D3" w:rsidRDefault="0071742C" w:rsidP="0071742C">
      <w:pPr>
        <w:pStyle w:val="Heading2"/>
        <w:rPr>
          <w:lang w:val="sr-Latn-CS"/>
        </w:rPr>
      </w:pPr>
      <w:bookmarkStart w:id="24" w:name="_Toc101118189"/>
      <w:bookmarkStart w:id="25" w:name="_Toc131802127"/>
      <w:r>
        <w:rPr>
          <w:lang w:val="sr-Latn-CS"/>
        </w:rPr>
        <w:t xml:space="preserve">Pregled stranica </w:t>
      </w:r>
      <w:bookmarkEnd w:id="24"/>
      <w:r>
        <w:rPr>
          <w:lang w:val="sr-Latn-CS"/>
        </w:rPr>
        <w:t>aktivnosti</w:t>
      </w:r>
      <w:bookmarkEnd w:id="25"/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 xml:space="preserve">Prikaz stranice sa osnovnim informacijama o aktivnosti. 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1742C" w:rsidRPr="00432FC4" w:rsidRDefault="0071742C" w:rsidP="0071742C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1742C" w:rsidRDefault="0071742C" w:rsidP="0071742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aktivnost za prikaz.</w:t>
      </w:r>
    </w:p>
    <w:p w:rsidR="0071742C" w:rsidRDefault="0071742C" w:rsidP="0071742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aktivnosti.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Tekuća stranica je stranica odabrane aktivnosti.</w:t>
      </w:r>
    </w:p>
    <w:p w:rsidR="0071742C" w:rsidRPr="003372D3" w:rsidRDefault="0071742C" w:rsidP="0071742C">
      <w:pPr>
        <w:pStyle w:val="Heading2"/>
        <w:rPr>
          <w:lang w:val="sr-Latn-CS"/>
        </w:rPr>
      </w:pPr>
      <w:bookmarkStart w:id="26" w:name="_Toc131802128"/>
      <w:r>
        <w:rPr>
          <w:lang w:val="sr-Latn-CS"/>
        </w:rPr>
        <w:t>Pregled stranica hotela</w:t>
      </w:r>
      <w:bookmarkEnd w:id="26"/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 xml:space="preserve">Prikaz stranice sa osnovnim informacijama o hotelu. 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1742C" w:rsidRPr="00432FC4" w:rsidRDefault="0071742C" w:rsidP="0071742C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1742C" w:rsidRDefault="0071742C" w:rsidP="0071742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hotel za prikaz.</w:t>
      </w:r>
    </w:p>
    <w:p w:rsidR="0071742C" w:rsidRDefault="0071742C" w:rsidP="0071742C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hotela.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Izuzeci</w:t>
      </w:r>
      <w:r w:rsidRPr="007E0B43">
        <w:rPr>
          <w:b/>
          <w:bCs/>
          <w:lang w:val="sr-Latn-CS"/>
        </w:rPr>
        <w:t>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Tekuća stranica je stranica odabranog hotela.</w:t>
      </w:r>
    </w:p>
    <w:p w:rsidR="0071742C" w:rsidRPr="003372D3" w:rsidRDefault="0071742C" w:rsidP="0071742C">
      <w:pPr>
        <w:pStyle w:val="Heading2"/>
        <w:rPr>
          <w:lang w:val="sr-Latn-CS"/>
        </w:rPr>
      </w:pPr>
      <w:bookmarkStart w:id="27" w:name="_Toc131802129"/>
      <w:r>
        <w:rPr>
          <w:lang w:val="sr-Latn-CS"/>
        </w:rPr>
        <w:t>Pregled stranica opreme za iznajmljivanje</w:t>
      </w:r>
      <w:bookmarkEnd w:id="27"/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 xml:space="preserve">Prikaz stranice sa osnovnim informacijama o opremi za iznajmljivanje. 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1742C" w:rsidRPr="00432FC4" w:rsidRDefault="0071742C" w:rsidP="0071742C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1742C" w:rsidRDefault="0071742C" w:rsidP="00F03E8E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Korisnik bira opremu za iznajmljivanje koja se prikazuje.</w:t>
      </w:r>
    </w:p>
    <w:p w:rsidR="0071742C" w:rsidRDefault="0071742C" w:rsidP="00F03E8E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 stranica opreme za iznajmljivanje.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Tekuća stranica je stranica odabrane opreme za iznajmljivanje.</w:t>
      </w:r>
    </w:p>
    <w:p w:rsidR="0071742C" w:rsidRDefault="0071742C" w:rsidP="0071742C">
      <w:pPr>
        <w:pStyle w:val="Heading2"/>
        <w:rPr>
          <w:lang w:val="sr-Latn-CS"/>
        </w:rPr>
      </w:pPr>
      <w:bookmarkStart w:id="28" w:name="_Toc101118191"/>
      <w:bookmarkStart w:id="29" w:name="_Toc131802130"/>
      <w:r>
        <w:rPr>
          <w:lang w:val="sr-Latn-CS"/>
        </w:rPr>
        <w:t xml:space="preserve">Pregled aktivnosti po </w:t>
      </w:r>
      <w:bookmarkEnd w:id="28"/>
      <w:r>
        <w:rPr>
          <w:lang w:val="sr-Latn-CS"/>
        </w:rPr>
        <w:t>lokaciji</w:t>
      </w:r>
      <w:bookmarkEnd w:id="29"/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 xml:space="preserve">Prikaz stranice sa aktivnostima filtriranim po lokaciji. 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1742C" w:rsidRPr="00432FC4" w:rsidRDefault="0071742C" w:rsidP="0071742C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1742C" w:rsidRDefault="0071742C" w:rsidP="0071742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F467DC">
        <w:rPr>
          <w:lang w:val="sr-Latn-CS"/>
        </w:rPr>
        <w:t>aktivnost</w:t>
      </w:r>
      <w:r>
        <w:rPr>
          <w:lang w:val="sr-Latn-CS"/>
        </w:rPr>
        <w:t xml:space="preserve"> za prikaz.</w:t>
      </w:r>
    </w:p>
    <w:p w:rsidR="0071742C" w:rsidRDefault="0071742C" w:rsidP="0071742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bira prikaz </w:t>
      </w:r>
      <w:r w:rsidR="00F467DC">
        <w:rPr>
          <w:lang w:val="sr-Latn-CS"/>
        </w:rPr>
        <w:t xml:space="preserve">aktivnosti </w:t>
      </w:r>
      <w:r>
        <w:rPr>
          <w:lang w:val="sr-Latn-CS"/>
        </w:rPr>
        <w:t xml:space="preserve">filtriranim po </w:t>
      </w:r>
      <w:r w:rsidR="00F467DC">
        <w:rPr>
          <w:lang w:val="sr-Latn-CS"/>
        </w:rPr>
        <w:t>lokaciji</w:t>
      </w:r>
      <w:r>
        <w:rPr>
          <w:lang w:val="sr-Latn-CS"/>
        </w:rPr>
        <w:t>.</w:t>
      </w:r>
    </w:p>
    <w:p w:rsidR="0071742C" w:rsidRPr="007E0B43" w:rsidRDefault="00F467DC" w:rsidP="0071742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</w:t>
      </w:r>
      <w:r w:rsidR="0071742C" w:rsidRPr="007E0B43">
        <w:rPr>
          <w:b/>
          <w:bCs/>
          <w:lang w:val="sr-Latn-CS"/>
        </w:rPr>
        <w:t>i:</w:t>
      </w:r>
    </w:p>
    <w:p w:rsidR="0071742C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1742C" w:rsidRPr="007E0B43" w:rsidRDefault="0071742C" w:rsidP="0071742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1742C" w:rsidRPr="002A2382" w:rsidRDefault="0071742C" w:rsidP="0071742C">
      <w:pPr>
        <w:pStyle w:val="BodyText"/>
        <w:rPr>
          <w:lang w:val="sr-Latn-CS"/>
        </w:rPr>
      </w:pPr>
      <w:r>
        <w:rPr>
          <w:lang w:val="sr-Latn-CS"/>
        </w:rPr>
        <w:t xml:space="preserve">Prikazuje se stranica </w:t>
      </w:r>
      <w:r w:rsidR="00F467DC">
        <w:rPr>
          <w:lang w:val="sr-Latn-CS"/>
        </w:rPr>
        <w:t xml:space="preserve">aktivnosti </w:t>
      </w:r>
      <w:r>
        <w:rPr>
          <w:lang w:val="sr-Latn-CS"/>
        </w:rPr>
        <w:t xml:space="preserve">sa svim </w:t>
      </w:r>
      <w:r w:rsidR="00F467DC">
        <w:rPr>
          <w:lang w:val="sr-Latn-CS"/>
        </w:rPr>
        <w:t xml:space="preserve">aktivnostima </w:t>
      </w:r>
      <w:r>
        <w:rPr>
          <w:lang w:val="sr-Latn-CS"/>
        </w:rPr>
        <w:t xml:space="preserve">filtriranim po </w:t>
      </w:r>
      <w:r w:rsidR="00F467DC">
        <w:rPr>
          <w:lang w:val="sr-Latn-CS"/>
        </w:rPr>
        <w:t>odgovarajućoj lokaciji</w:t>
      </w:r>
      <w:r>
        <w:rPr>
          <w:lang w:val="sr-Latn-CS"/>
        </w:rPr>
        <w:t>.</w:t>
      </w:r>
    </w:p>
    <w:p w:rsidR="00F467DC" w:rsidRDefault="00F467DC" w:rsidP="00F467DC">
      <w:pPr>
        <w:pStyle w:val="Heading2"/>
        <w:rPr>
          <w:lang w:val="sr-Latn-CS"/>
        </w:rPr>
      </w:pPr>
      <w:bookmarkStart w:id="30" w:name="_Toc131802131"/>
      <w:r>
        <w:rPr>
          <w:lang w:val="sr-Latn-CS"/>
        </w:rPr>
        <w:t>Pregled aktivnosti po tipu aktivnosti</w:t>
      </w:r>
      <w:bookmarkEnd w:id="30"/>
    </w:p>
    <w:p w:rsidR="00F467DC" w:rsidRPr="007E0B43" w:rsidRDefault="00F467DC" w:rsidP="00F467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F467DC" w:rsidRDefault="00F467DC" w:rsidP="00F467DC">
      <w:pPr>
        <w:pStyle w:val="BodyText"/>
        <w:rPr>
          <w:lang w:val="sr-Latn-CS"/>
        </w:rPr>
      </w:pPr>
      <w:r>
        <w:rPr>
          <w:lang w:val="sr-Latn-CS"/>
        </w:rPr>
        <w:t xml:space="preserve">Prikaz stranice sa aktivnostima filtriranim po tipu. </w:t>
      </w:r>
    </w:p>
    <w:p w:rsidR="00F467DC" w:rsidRPr="007E0B43" w:rsidRDefault="00F467DC" w:rsidP="00F467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F467DC" w:rsidRPr="00432FC4" w:rsidRDefault="00F467DC" w:rsidP="00F467DC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F467DC" w:rsidRPr="007E0B43" w:rsidRDefault="00F467DC" w:rsidP="00F467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467DC" w:rsidRDefault="00F467DC" w:rsidP="00F467DC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F467DC" w:rsidRPr="007E0B43" w:rsidRDefault="00F467DC" w:rsidP="00F467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F467DC" w:rsidRDefault="00F467DC" w:rsidP="00F467D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aktivnost za prikaz.</w:t>
      </w:r>
    </w:p>
    <w:p w:rsidR="00F467DC" w:rsidRDefault="00F467DC" w:rsidP="00F467D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tip aktivnosti.</w:t>
      </w:r>
    </w:p>
    <w:p w:rsidR="00F467DC" w:rsidRPr="007E0B43" w:rsidRDefault="00F467DC" w:rsidP="00F467D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</w:t>
      </w:r>
      <w:r w:rsidRPr="007E0B43">
        <w:rPr>
          <w:b/>
          <w:bCs/>
          <w:lang w:val="sr-Latn-CS"/>
        </w:rPr>
        <w:t>i:</w:t>
      </w:r>
    </w:p>
    <w:p w:rsidR="00F467DC" w:rsidRDefault="00F467DC" w:rsidP="00F467D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F467DC" w:rsidRPr="007E0B43" w:rsidRDefault="00F467DC" w:rsidP="00F467DC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F467DC" w:rsidRPr="002A2382" w:rsidRDefault="00F467DC" w:rsidP="00F467DC">
      <w:pPr>
        <w:pStyle w:val="BodyText"/>
        <w:rPr>
          <w:lang w:val="sr-Latn-CS"/>
        </w:rPr>
      </w:pPr>
      <w:r>
        <w:rPr>
          <w:lang w:val="sr-Latn-CS"/>
        </w:rPr>
        <w:t>Prikazuje se stranica aktivnosti sa svim aktivnostima filtriranim po tipu.</w:t>
      </w:r>
    </w:p>
    <w:p w:rsidR="0009365B" w:rsidRDefault="0009365B" w:rsidP="0009365B">
      <w:pPr>
        <w:pStyle w:val="Heading2"/>
        <w:rPr>
          <w:lang w:val="sr-Latn-CS"/>
        </w:rPr>
      </w:pPr>
      <w:bookmarkStart w:id="31" w:name="_Toc131802132"/>
      <w:r>
        <w:rPr>
          <w:lang w:val="sr-Latn-CS"/>
        </w:rPr>
        <w:t>Pregled hotela po lokaciji</w:t>
      </w:r>
      <w:bookmarkEnd w:id="31"/>
    </w:p>
    <w:p w:rsidR="0009365B" w:rsidRPr="007E0B43" w:rsidRDefault="0009365B" w:rsidP="0009365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9365B" w:rsidRDefault="0009365B" w:rsidP="0009365B">
      <w:pPr>
        <w:pStyle w:val="BodyText"/>
        <w:rPr>
          <w:lang w:val="sr-Latn-CS"/>
        </w:rPr>
      </w:pPr>
      <w:r>
        <w:rPr>
          <w:lang w:val="sr-Latn-CS"/>
        </w:rPr>
        <w:t xml:space="preserve">Prikaz stranice sa hotelima filtriranim po lokaciji. </w:t>
      </w:r>
    </w:p>
    <w:p w:rsidR="0009365B" w:rsidRPr="007E0B43" w:rsidRDefault="0009365B" w:rsidP="0009365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9365B" w:rsidRPr="00432FC4" w:rsidRDefault="0009365B" w:rsidP="0009365B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09365B" w:rsidRPr="007E0B43" w:rsidRDefault="0009365B" w:rsidP="0009365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9365B" w:rsidRDefault="0009365B" w:rsidP="0009365B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09365B" w:rsidRPr="007E0B43" w:rsidRDefault="0009365B" w:rsidP="0009365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9365B" w:rsidRDefault="0009365B" w:rsidP="0009365B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hotel za prikaz.</w:t>
      </w:r>
    </w:p>
    <w:p w:rsidR="0009365B" w:rsidRPr="0009365B" w:rsidRDefault="0009365B" w:rsidP="0009365B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prikaz hotela filtriranim po lokaciji.</w:t>
      </w:r>
    </w:p>
    <w:p w:rsidR="0009365B" w:rsidRPr="007E0B43" w:rsidRDefault="0009365B" w:rsidP="0009365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</w:t>
      </w:r>
      <w:r w:rsidRPr="007E0B43">
        <w:rPr>
          <w:b/>
          <w:bCs/>
          <w:lang w:val="sr-Latn-CS"/>
        </w:rPr>
        <w:t>i:</w:t>
      </w:r>
    </w:p>
    <w:p w:rsidR="0009365B" w:rsidRDefault="0009365B" w:rsidP="0009365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09365B" w:rsidRPr="007E0B43" w:rsidRDefault="0009365B" w:rsidP="0009365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9365B" w:rsidRPr="002A2382" w:rsidRDefault="0009365B" w:rsidP="0009365B">
      <w:pPr>
        <w:pStyle w:val="BodyText"/>
        <w:rPr>
          <w:lang w:val="sr-Latn-CS"/>
        </w:rPr>
      </w:pPr>
      <w:r>
        <w:rPr>
          <w:lang w:val="sr-Latn-CS"/>
        </w:rPr>
        <w:t>Prikazuje se stranica aktivnosti sa svim aktivnostima filtriranim po tipu.</w:t>
      </w:r>
    </w:p>
    <w:p w:rsidR="008169A9" w:rsidRDefault="008169A9" w:rsidP="008169A9">
      <w:pPr>
        <w:pStyle w:val="Heading2"/>
        <w:rPr>
          <w:lang w:val="sr-Latn-CS"/>
        </w:rPr>
      </w:pPr>
      <w:bookmarkStart w:id="32" w:name="_Toc131802133"/>
      <w:r>
        <w:rPr>
          <w:lang w:val="sr-Latn-CS"/>
        </w:rPr>
        <w:t>Pregled hotela po ceni</w:t>
      </w:r>
      <w:bookmarkEnd w:id="32"/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 xml:space="preserve">Prikaz stranice sa hotelima filtriranim po ceni. 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169A9" w:rsidRPr="00432FC4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69A9" w:rsidRDefault="008169A9" w:rsidP="008169A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hotel za prikaz.</w:t>
      </w:r>
    </w:p>
    <w:p w:rsidR="008169A9" w:rsidRPr="0009365B" w:rsidRDefault="008169A9" w:rsidP="008169A9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prikaz hotela filtriranim po ceni.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Izuzec</w:t>
      </w:r>
      <w:r w:rsidRPr="007E0B43">
        <w:rPr>
          <w:b/>
          <w:bCs/>
          <w:lang w:val="sr-Latn-CS"/>
        </w:rPr>
        <w:t>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69A9" w:rsidRPr="002A2382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Prikazuje se stranica hotela sa svim hotelima filtriranim po ceni.</w:t>
      </w:r>
    </w:p>
    <w:p w:rsidR="008169A9" w:rsidRDefault="008169A9" w:rsidP="008169A9">
      <w:pPr>
        <w:pStyle w:val="Heading2"/>
        <w:rPr>
          <w:lang w:val="sr-Latn-CS"/>
        </w:rPr>
      </w:pPr>
      <w:bookmarkStart w:id="33" w:name="_Toc131802134"/>
      <w:r>
        <w:rPr>
          <w:lang w:val="sr-Latn-CS"/>
        </w:rPr>
        <w:t>Pregled opreme za iznajmljivanje po lokaciji</w:t>
      </w:r>
      <w:bookmarkEnd w:id="33"/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 xml:space="preserve">Prikaz stranice sa opremom za iznajmljivanje filtriranom po lokaciji. 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169A9" w:rsidRPr="00432FC4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69A9" w:rsidRDefault="008169A9" w:rsidP="008169A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opremu za iznajmljivanje za prikaz.</w:t>
      </w:r>
    </w:p>
    <w:p w:rsidR="008169A9" w:rsidRPr="0009365B" w:rsidRDefault="008169A9" w:rsidP="008169A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prikaz opreme za iznajmljivanje filtriranim po lokaciji.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</w:t>
      </w:r>
      <w:r w:rsidRPr="007E0B43">
        <w:rPr>
          <w:b/>
          <w:bCs/>
          <w:lang w:val="sr-Latn-CS"/>
        </w:rPr>
        <w:t>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69A9" w:rsidRPr="002A2382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Prikazuje se stranica opreme za iznajmljivanje filtriranom po lokaciji.</w:t>
      </w:r>
    </w:p>
    <w:p w:rsidR="008169A9" w:rsidRDefault="008169A9" w:rsidP="008169A9">
      <w:pPr>
        <w:pStyle w:val="Heading2"/>
        <w:rPr>
          <w:lang w:val="sr-Latn-CS"/>
        </w:rPr>
      </w:pPr>
      <w:bookmarkStart w:id="34" w:name="_Toc131802135"/>
      <w:r>
        <w:rPr>
          <w:lang w:val="sr-Latn-CS"/>
        </w:rPr>
        <w:t>Pregled opreme za iznajmljivanje po tipu</w:t>
      </w:r>
      <w:bookmarkEnd w:id="34"/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 xml:space="preserve">Prikaz stranice sa opremom za iznajmljivanje filtriranom po tipu. 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169A9" w:rsidRPr="00432FC4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69A9" w:rsidRDefault="008169A9" w:rsidP="008169A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opremu za iznajmljivanje za prikaz.</w:t>
      </w:r>
    </w:p>
    <w:p w:rsidR="008169A9" w:rsidRPr="0009365B" w:rsidRDefault="008169A9" w:rsidP="008169A9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prikaz opreme za iznajmljivanje filtriranim po tipu.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</w:t>
      </w:r>
      <w:r w:rsidRPr="007E0B43">
        <w:rPr>
          <w:b/>
          <w:bCs/>
          <w:lang w:val="sr-Latn-CS"/>
        </w:rPr>
        <w:t>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69A9" w:rsidRPr="002A2382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Prikazuje se stranica opreme za iznajmljivanje filtriranom po tipu.</w:t>
      </w:r>
    </w:p>
    <w:p w:rsidR="008169A9" w:rsidRDefault="008169A9" w:rsidP="008169A9">
      <w:pPr>
        <w:pStyle w:val="Heading2"/>
        <w:rPr>
          <w:lang w:val="sr-Latn-CS"/>
        </w:rPr>
      </w:pPr>
      <w:bookmarkStart w:id="35" w:name="_Toc101118196"/>
      <w:bookmarkStart w:id="36" w:name="_Toc131802136"/>
      <w:r>
        <w:rPr>
          <w:lang w:val="sr-Latn-CS"/>
        </w:rPr>
        <w:t xml:space="preserve">Pretraga </w:t>
      </w:r>
      <w:bookmarkEnd w:id="35"/>
      <w:r>
        <w:rPr>
          <w:lang w:val="sr-Latn-CS"/>
        </w:rPr>
        <w:t>aktivnosti</w:t>
      </w:r>
      <w:bookmarkEnd w:id="36"/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Korisnik vrši pretragu za željenom aktivno</w:t>
      </w:r>
      <w:r>
        <w:rPr>
          <w:lang w:val="sr-Latn-RS"/>
        </w:rPr>
        <w:t>šću</w:t>
      </w:r>
      <w:r>
        <w:rPr>
          <w:lang w:val="sr-Latn-CS"/>
        </w:rPr>
        <w:t xml:space="preserve">. 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8169A9" w:rsidRPr="00432FC4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69A9" w:rsidRDefault="008169A9" w:rsidP="008169A9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započinje unos u polje za pretragu.</w:t>
      </w:r>
    </w:p>
    <w:p w:rsidR="008169A9" w:rsidRDefault="008169A9" w:rsidP="008169A9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Prikazuju se svi rezultati pretrage za zadati unos </w:t>
      </w:r>
      <w:r>
        <w:t>[izuzetak: nema rezultata za dati unos pretrage]</w:t>
      </w:r>
    </w:p>
    <w:p w:rsidR="008169A9" w:rsidRDefault="008169A9" w:rsidP="008169A9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može da klikne na željeni rezultat.</w:t>
      </w:r>
    </w:p>
    <w:p w:rsidR="008169A9" w:rsidRPr="007E0B43" w:rsidRDefault="00050408" w:rsidP="008169A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8169A9" w:rsidRPr="007E0B43">
        <w:rPr>
          <w:b/>
          <w:bCs/>
          <w:lang w:val="sr-Latn-CS"/>
        </w:rPr>
        <w:t>:</w:t>
      </w:r>
    </w:p>
    <w:p w:rsidR="008169A9" w:rsidRPr="00A30AE1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[</w:t>
      </w:r>
      <w:r w:rsidRPr="00A30AE1">
        <w:rPr>
          <w:i/>
          <w:iCs/>
        </w:rPr>
        <w:t>Nema rezultata za dati unos pretrage</w:t>
      </w:r>
      <w:r>
        <w:t>] Korisnik mo</w:t>
      </w:r>
      <w:r>
        <w:rPr>
          <w:lang w:val="sr-Latn-RS"/>
        </w:rPr>
        <w:t>že ostati bez rezultata pretrage ako je kriterijum pretrage previše strog.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69A9" w:rsidRPr="006264F0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Tekuća stranica je stranica za pregled odabrane aktivnosti.</w:t>
      </w:r>
    </w:p>
    <w:p w:rsidR="008169A9" w:rsidRPr="008169A9" w:rsidRDefault="008169A9" w:rsidP="008169A9">
      <w:pPr>
        <w:rPr>
          <w:lang w:val="sr-Latn-CS"/>
        </w:rPr>
      </w:pPr>
    </w:p>
    <w:p w:rsidR="008169A9" w:rsidRDefault="008169A9" w:rsidP="008169A9">
      <w:pPr>
        <w:pStyle w:val="Heading2"/>
        <w:rPr>
          <w:lang w:val="sr-Latn-CS"/>
        </w:rPr>
      </w:pPr>
      <w:bookmarkStart w:id="37" w:name="_Toc131802137"/>
      <w:r>
        <w:rPr>
          <w:lang w:val="sr-Latn-CS"/>
        </w:rPr>
        <w:t>Pretraga hotela</w:t>
      </w:r>
      <w:bookmarkEnd w:id="37"/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 xml:space="preserve">Korisnik vrši pretragu za željenim hotelom. 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169A9" w:rsidRPr="00432FC4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69A9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69A9" w:rsidRDefault="008169A9" w:rsidP="008169A9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započinje unos u polje za pretragu.</w:t>
      </w:r>
    </w:p>
    <w:p w:rsidR="008169A9" w:rsidRDefault="008169A9" w:rsidP="008169A9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Prikazuju se svi rezultati pretrage za zadati unos </w:t>
      </w:r>
      <w:r>
        <w:t>[izuzetak: nema rezultata za dati unos pretrage]</w:t>
      </w:r>
    </w:p>
    <w:p w:rsidR="008169A9" w:rsidRDefault="008169A9" w:rsidP="008169A9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može da klikne na željeni rezultat.</w:t>
      </w:r>
    </w:p>
    <w:p w:rsidR="008169A9" w:rsidRPr="007E0B43" w:rsidRDefault="00050408" w:rsidP="008169A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8169A9" w:rsidRPr="007E0B43">
        <w:rPr>
          <w:b/>
          <w:bCs/>
          <w:lang w:val="sr-Latn-CS"/>
        </w:rPr>
        <w:t>:</w:t>
      </w:r>
    </w:p>
    <w:p w:rsidR="008169A9" w:rsidRPr="00A30AE1" w:rsidRDefault="008169A9" w:rsidP="008169A9">
      <w:pPr>
        <w:pStyle w:val="BodyText"/>
        <w:rPr>
          <w:lang w:val="sr-Latn-RS"/>
        </w:rPr>
      </w:pPr>
      <w:r>
        <w:rPr>
          <w:lang w:val="sr-Latn-CS"/>
        </w:rPr>
        <w:t>[</w:t>
      </w:r>
      <w:r w:rsidRPr="00A30AE1">
        <w:rPr>
          <w:i/>
          <w:iCs/>
        </w:rPr>
        <w:t>Nema rezultata za dati unos pretrage</w:t>
      </w:r>
      <w:r>
        <w:t>] Korisnik mo</w:t>
      </w:r>
      <w:r>
        <w:rPr>
          <w:lang w:val="sr-Latn-RS"/>
        </w:rPr>
        <w:t>že ostati bez rezultata pretrage ako je kriterijum pretrage previše strog.</w:t>
      </w:r>
    </w:p>
    <w:p w:rsidR="008169A9" w:rsidRPr="007E0B43" w:rsidRDefault="008169A9" w:rsidP="008169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69A9" w:rsidRPr="006264F0" w:rsidRDefault="008169A9" w:rsidP="008169A9">
      <w:pPr>
        <w:pStyle w:val="BodyText"/>
        <w:rPr>
          <w:lang w:val="sr-Latn-CS"/>
        </w:rPr>
      </w:pPr>
      <w:r>
        <w:rPr>
          <w:lang w:val="sr-Latn-CS"/>
        </w:rPr>
        <w:t>Tekuća stranica je stranica za pregled odabranog hotela.</w:t>
      </w:r>
    </w:p>
    <w:p w:rsidR="008169A9" w:rsidRPr="008169A9" w:rsidRDefault="008169A9" w:rsidP="008169A9">
      <w:pPr>
        <w:rPr>
          <w:lang w:val="sr-Latn-CS"/>
        </w:rPr>
      </w:pPr>
    </w:p>
    <w:p w:rsidR="0062522F" w:rsidRDefault="008169A9" w:rsidP="008169A9">
      <w:pPr>
        <w:pStyle w:val="Heading2"/>
        <w:rPr>
          <w:lang w:val="sr-Latn-RS"/>
        </w:rPr>
      </w:pPr>
      <w:bookmarkStart w:id="38" w:name="_Toc131802138"/>
      <w:r>
        <w:rPr>
          <w:lang w:val="sr-Latn-CS"/>
        </w:rPr>
        <w:t xml:space="preserve">Pretraga opreme za </w:t>
      </w:r>
      <w:r>
        <w:rPr>
          <w:lang w:val="sr-Latn-RS"/>
        </w:rPr>
        <w:t>iznajmljivanj</w:t>
      </w:r>
      <w:r w:rsidR="0062522F">
        <w:rPr>
          <w:lang w:val="sr-Latn-RS"/>
        </w:rPr>
        <w:t>e</w:t>
      </w:r>
      <w:bookmarkEnd w:id="38"/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2522F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 xml:space="preserve">Korisnik vrši pretragu za željenom opremom. 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2522F" w:rsidRPr="00432FC4" w:rsidRDefault="0062522F" w:rsidP="0062522F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62522F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2522F" w:rsidRDefault="0062522F" w:rsidP="0062522F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Korisnik započinje unos u polje za pretragu.</w:t>
      </w:r>
    </w:p>
    <w:p w:rsidR="0062522F" w:rsidRDefault="0062522F" w:rsidP="0062522F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Prikazuju se svi rezultati pretrage za zadati unos </w:t>
      </w:r>
      <w:r>
        <w:t>[izuzetak: nema rezultata za dati unos pretrage]</w:t>
      </w:r>
    </w:p>
    <w:p w:rsidR="0062522F" w:rsidRDefault="0062522F" w:rsidP="0062522F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Korisnik može da klikne na željeni rezultat.</w:t>
      </w:r>
    </w:p>
    <w:p w:rsidR="0062522F" w:rsidRPr="007E0B43" w:rsidRDefault="00050408" w:rsidP="0062522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62522F" w:rsidRPr="007E0B43">
        <w:rPr>
          <w:b/>
          <w:bCs/>
          <w:lang w:val="sr-Latn-CS"/>
        </w:rPr>
        <w:t>:</w:t>
      </w:r>
    </w:p>
    <w:p w:rsidR="0062522F" w:rsidRPr="00A30AE1" w:rsidRDefault="0062522F" w:rsidP="0062522F">
      <w:pPr>
        <w:pStyle w:val="BodyText"/>
        <w:rPr>
          <w:lang w:val="sr-Latn-RS"/>
        </w:rPr>
      </w:pPr>
      <w:r>
        <w:rPr>
          <w:lang w:val="sr-Latn-CS"/>
        </w:rPr>
        <w:t>[</w:t>
      </w:r>
      <w:r w:rsidRPr="00A30AE1">
        <w:rPr>
          <w:i/>
          <w:iCs/>
        </w:rPr>
        <w:t>Nema rezultata za dati unos pretrage</w:t>
      </w:r>
      <w:r>
        <w:t>] Korisnik mo</w:t>
      </w:r>
      <w:r>
        <w:rPr>
          <w:lang w:val="sr-Latn-RS"/>
        </w:rPr>
        <w:t>že ostati bez rezultata pretrage ako je kriterijum pretrage previše strog.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2522F" w:rsidRPr="006264F0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>Tekuća stranica je stranica za pregled odabrane opreme.</w:t>
      </w:r>
    </w:p>
    <w:p w:rsidR="0062522F" w:rsidRPr="0062522F" w:rsidRDefault="0062522F" w:rsidP="0062522F">
      <w:pPr>
        <w:rPr>
          <w:lang w:val="sr-Latn-RS"/>
        </w:rPr>
      </w:pPr>
    </w:p>
    <w:p w:rsidR="0062522F" w:rsidRDefault="0062522F" w:rsidP="0062522F">
      <w:pPr>
        <w:pStyle w:val="Heading2"/>
        <w:rPr>
          <w:lang w:val="sr-Latn-CS"/>
        </w:rPr>
      </w:pPr>
      <w:bookmarkStart w:id="39" w:name="_Toc131802139"/>
      <w:bookmarkStart w:id="40" w:name="_Toc101118198"/>
      <w:r w:rsidRPr="00E00FF7">
        <w:rPr>
          <w:lang w:val="sr-Latn-CS"/>
        </w:rPr>
        <w:t>Prijava neprikladnog sadržaj</w:t>
      </w:r>
      <w:r>
        <w:rPr>
          <w:lang w:val="sr-Latn-CS"/>
        </w:rPr>
        <w:t>a</w:t>
      </w:r>
      <w:bookmarkEnd w:id="39"/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2522F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>Prijava sadržaja za koji korisnik smatra da nije u smernici sa pravilnikom/neprikladan sadržaj.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2522F" w:rsidRPr="00432FC4" w:rsidRDefault="0062522F" w:rsidP="0062522F">
      <w:pPr>
        <w:pStyle w:val="BodyText"/>
        <w:rPr>
          <w:lang w:val="sr-Latn-RS"/>
        </w:rPr>
      </w:pPr>
      <w:r>
        <w:rPr>
          <w:lang w:val="sr-Latn-CS"/>
        </w:rPr>
        <w:t>Korisnik, Hotelijer, Organiz</w:t>
      </w:r>
      <w:r>
        <w:rPr>
          <w:lang w:val="sr-Latn-RS"/>
        </w:rPr>
        <w:t>ator aktivnosti, Iznajmljivač opreme.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2522F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2522F" w:rsidRDefault="0062522F" w:rsidP="0062522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prijavu sadržaja.</w:t>
      </w:r>
    </w:p>
    <w:p w:rsidR="0062522F" w:rsidRPr="002C123B" w:rsidRDefault="0062522F" w:rsidP="0062522F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vrši odabir razloga prijave.</w:t>
      </w:r>
    </w:p>
    <w:p w:rsidR="0062522F" w:rsidRPr="007E0B43" w:rsidRDefault="00050408" w:rsidP="0062522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62522F" w:rsidRPr="007E0B43">
        <w:rPr>
          <w:b/>
          <w:bCs/>
          <w:lang w:val="sr-Latn-CS"/>
        </w:rPr>
        <w:t>:</w:t>
      </w:r>
    </w:p>
    <w:p w:rsidR="0062522F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62522F" w:rsidRPr="007E0B43" w:rsidRDefault="0062522F" w:rsidP="0062522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2522F" w:rsidRDefault="0062522F" w:rsidP="0062522F">
      <w:pPr>
        <w:pStyle w:val="BodyText"/>
        <w:rPr>
          <w:lang w:val="sr-Latn-CS"/>
        </w:rPr>
      </w:pPr>
      <w:r>
        <w:rPr>
          <w:lang w:val="sr-Latn-CS"/>
        </w:rPr>
        <w:t>Administrator bivaju obavešteni o prijavi.</w:t>
      </w:r>
    </w:p>
    <w:p w:rsidR="0062522F" w:rsidRPr="0062522F" w:rsidRDefault="0062522F" w:rsidP="0062522F">
      <w:pPr>
        <w:rPr>
          <w:lang w:val="sr-Latn-CS"/>
        </w:rPr>
      </w:pPr>
    </w:p>
    <w:p w:rsidR="00050408" w:rsidRDefault="0062522F" w:rsidP="0062522F">
      <w:pPr>
        <w:pStyle w:val="Heading2"/>
        <w:rPr>
          <w:lang w:val="sr-Latn-RS"/>
        </w:rPr>
      </w:pPr>
      <w:bookmarkStart w:id="41" w:name="_Toc101118211"/>
      <w:bookmarkStart w:id="42" w:name="_Toc131802140"/>
      <w:bookmarkEnd w:id="40"/>
      <w:r w:rsidRPr="00D943AF">
        <w:rPr>
          <w:lang w:val="sr-Latn-RS"/>
        </w:rPr>
        <w:t xml:space="preserve">Postavljanje </w:t>
      </w:r>
      <w:bookmarkEnd w:id="41"/>
      <w:r>
        <w:rPr>
          <w:lang w:val="sr-Latn-RS"/>
        </w:rPr>
        <w:t xml:space="preserve">oglasa ( aktivnosti, hotela i opreme </w:t>
      </w:r>
      <w:r w:rsidR="00050408">
        <w:rPr>
          <w:lang w:val="sr-Latn-RS"/>
        </w:rPr>
        <w:t>)</w:t>
      </w:r>
      <w:bookmarkEnd w:id="42"/>
    </w:p>
    <w:p w:rsidR="00050408" w:rsidRDefault="00050408" w:rsidP="0005040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50408" w:rsidRPr="00AC4DEE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Oglasiva</w:t>
      </w:r>
      <w:r>
        <w:rPr>
          <w:lang w:val="sr-Latn-RS"/>
        </w:rPr>
        <w:t xml:space="preserve">č( organizator aktivnosti, hotelijer ili iznajmljivač opreme ) </w:t>
      </w:r>
      <w:r>
        <w:rPr>
          <w:lang w:val="sr-Latn-CS"/>
        </w:rPr>
        <w:t>postavlja svoj oglas.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50408" w:rsidRPr="00432FC4" w:rsidRDefault="00050408" w:rsidP="00050408">
      <w:pPr>
        <w:pStyle w:val="BodyText"/>
        <w:ind w:left="0" w:firstLine="720"/>
        <w:rPr>
          <w:lang w:val="sr-Latn-RS"/>
        </w:rPr>
      </w:pPr>
      <w:r>
        <w:rPr>
          <w:lang w:val="sr-Latn-CS"/>
        </w:rPr>
        <w:t>Hotelijer, Organiz</w:t>
      </w:r>
      <w:r>
        <w:rPr>
          <w:lang w:val="sr-Latn-RS"/>
        </w:rPr>
        <w:t>ator aktivnosti, Iznajmljivač opreme.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je započeo dodavanje oglasa.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050408" w:rsidRPr="009D5ECD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 otvara stranicu </w:t>
      </w:r>
      <w:r>
        <w:rPr>
          <w:lang w:val="sr-Latn-RS"/>
        </w:rPr>
        <w:t>željenog oglasa</w:t>
      </w:r>
      <w:r w:rsidRPr="009D5ECD">
        <w:rPr>
          <w:lang w:val="sr-Latn-CS"/>
        </w:rPr>
        <w:t>.</w:t>
      </w:r>
    </w:p>
    <w:p w:rsidR="00050408" w:rsidRPr="009D5ECD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dodavanje novog oglasa.</w:t>
      </w:r>
    </w:p>
    <w:p w:rsidR="00050408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 forma za dodavanje oglasa</w:t>
      </w:r>
      <w:r w:rsidRPr="009D5ECD">
        <w:rPr>
          <w:lang w:val="sr-Latn-CS"/>
        </w:rPr>
        <w:t>.</w:t>
      </w:r>
    </w:p>
    <w:p w:rsidR="00050408" w:rsidRPr="00B37172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 w:rsidRPr="0062522F">
        <w:rPr>
          <w:lang w:val="sr-Latn-CS"/>
        </w:rPr>
        <w:t>Korisnik unosi osnovne informacije neophodne za identifikaciju oglasa</w:t>
      </w:r>
    </w:p>
    <w:p w:rsidR="00050408" w:rsidRPr="00B37172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Nakon revizije oglasa korisnik potvrđuje dodavanje.</w:t>
      </w:r>
    </w:p>
    <w:p w:rsidR="00050408" w:rsidRPr="003604A5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RS"/>
        </w:rPr>
        <w:t>Oglas se dodaje u bazu podataka.</w:t>
      </w:r>
    </w:p>
    <w:p w:rsidR="00050408" w:rsidRPr="00B37172" w:rsidRDefault="00050408" w:rsidP="00050408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Vrši se redirekcija korisinika na stranicu dodatog oglasa.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050408" w:rsidRDefault="00050408" w:rsidP="00050408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50408" w:rsidRPr="00891013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Dodat oglas.</w:t>
      </w:r>
    </w:p>
    <w:p w:rsidR="00050408" w:rsidRPr="00050408" w:rsidRDefault="00050408" w:rsidP="00050408">
      <w:pPr>
        <w:rPr>
          <w:lang w:val="sr-Latn-RS"/>
        </w:rPr>
      </w:pPr>
    </w:p>
    <w:p w:rsidR="00050408" w:rsidRDefault="00050408" w:rsidP="00050408">
      <w:pPr>
        <w:pStyle w:val="Heading2"/>
        <w:rPr>
          <w:lang w:val="sr-Latn-RS"/>
        </w:rPr>
      </w:pPr>
      <w:bookmarkStart w:id="43" w:name="_Toc131802141"/>
      <w:r>
        <w:rPr>
          <w:lang w:val="sr-Latn-RS"/>
        </w:rPr>
        <w:t>Ažuriranje</w:t>
      </w:r>
      <w:r w:rsidRPr="00D943AF">
        <w:rPr>
          <w:lang w:val="sr-Latn-RS"/>
        </w:rPr>
        <w:t xml:space="preserve"> </w:t>
      </w:r>
      <w:r>
        <w:rPr>
          <w:lang w:val="sr-Latn-RS"/>
        </w:rPr>
        <w:t>oglasa ( aktivnosti, hotela i opreme )</w:t>
      </w:r>
      <w:bookmarkEnd w:id="43"/>
    </w:p>
    <w:p w:rsidR="00050408" w:rsidRDefault="00050408" w:rsidP="0005040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50408" w:rsidRPr="00AC4DEE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Oglasiva</w:t>
      </w:r>
      <w:r>
        <w:rPr>
          <w:lang w:val="sr-Latn-RS"/>
        </w:rPr>
        <w:t xml:space="preserve">č( organizator aktivnosti, hotelijer ili iznajmljivač opreme ) </w:t>
      </w:r>
      <w:r>
        <w:rPr>
          <w:lang w:val="sr-Latn-CS"/>
        </w:rPr>
        <w:t>ažurira svoj oglas.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50408" w:rsidRPr="00432FC4" w:rsidRDefault="00050408" w:rsidP="00050408">
      <w:pPr>
        <w:pStyle w:val="BodyText"/>
        <w:ind w:left="0" w:firstLine="720"/>
        <w:rPr>
          <w:lang w:val="sr-Latn-RS"/>
        </w:rPr>
      </w:pPr>
      <w:r>
        <w:rPr>
          <w:lang w:val="sr-Latn-CS"/>
        </w:rPr>
        <w:t>Hotelijer, Organiz</w:t>
      </w:r>
      <w:r>
        <w:rPr>
          <w:lang w:val="sr-Latn-RS"/>
        </w:rPr>
        <w:t>ator aktivnosti, Iznajmljivač opreme.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ima postavljen oglas.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je započeo ažuriranje oglasa.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50408" w:rsidRPr="009D5ECD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Korisnik otvara stranicu </w:t>
      </w:r>
      <w:r>
        <w:rPr>
          <w:lang w:val="sr-Latn-RS"/>
        </w:rPr>
        <w:t>željenog oglasa</w:t>
      </w:r>
      <w:r w:rsidRPr="009D5ECD">
        <w:rPr>
          <w:lang w:val="sr-Latn-CS"/>
        </w:rPr>
        <w:t>.</w:t>
      </w:r>
    </w:p>
    <w:p w:rsidR="00050408" w:rsidRPr="009D5ECD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opciju za ažuriranje novog oglasa.</w:t>
      </w:r>
    </w:p>
    <w:p w:rsidR="00050408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Prikazuje se forma za ažuriranje oglasa</w:t>
      </w:r>
      <w:r w:rsidRPr="009D5ECD">
        <w:rPr>
          <w:lang w:val="sr-Latn-CS"/>
        </w:rPr>
        <w:t>.</w:t>
      </w:r>
    </w:p>
    <w:p w:rsidR="00050408" w:rsidRPr="00B37172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 w:rsidRPr="0062522F">
        <w:rPr>
          <w:lang w:val="sr-Latn-CS"/>
        </w:rPr>
        <w:t xml:space="preserve">Korisnik </w:t>
      </w:r>
      <w:r>
        <w:rPr>
          <w:lang w:val="sr-Latn-CS"/>
        </w:rPr>
        <w:t>menja</w:t>
      </w:r>
      <w:r w:rsidRPr="0062522F">
        <w:rPr>
          <w:lang w:val="sr-Latn-CS"/>
        </w:rPr>
        <w:t xml:space="preserve"> osnovne informacije oglasa</w:t>
      </w:r>
    </w:p>
    <w:p w:rsidR="00050408" w:rsidRPr="00B37172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Nakon revizije oglasa korisnik potvrđuje izmenu.</w:t>
      </w:r>
    </w:p>
    <w:p w:rsidR="00050408" w:rsidRPr="003604A5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RS"/>
        </w:rPr>
        <w:t>Oglas se ažurira u bazu podataka.</w:t>
      </w:r>
    </w:p>
    <w:p w:rsidR="00050408" w:rsidRPr="00B37172" w:rsidRDefault="00050408" w:rsidP="00050408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Vrši se redirekcija korisinika na stranicu ažuriranog oglasa.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050408" w:rsidRDefault="00050408" w:rsidP="00050408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050408" w:rsidRPr="00891013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Izmenjen oglas.</w:t>
      </w:r>
    </w:p>
    <w:p w:rsidR="00050408" w:rsidRDefault="00050408" w:rsidP="00050408">
      <w:pPr>
        <w:pStyle w:val="Heading2"/>
        <w:rPr>
          <w:lang w:val="sr-Latn-RS"/>
        </w:rPr>
      </w:pPr>
      <w:bookmarkStart w:id="44" w:name="_Toc131802142"/>
      <w:r>
        <w:rPr>
          <w:lang w:val="sr-Latn-RS"/>
        </w:rPr>
        <w:lastRenderedPageBreak/>
        <w:t>Brisanje oglasa ( aktivnosti, hotela i opreme )</w:t>
      </w:r>
      <w:bookmarkEnd w:id="44"/>
    </w:p>
    <w:p w:rsidR="00050408" w:rsidRDefault="00050408" w:rsidP="0005040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050408" w:rsidRPr="00AC4DEE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Oglasiva</w:t>
      </w:r>
      <w:r>
        <w:rPr>
          <w:lang w:val="sr-Latn-RS"/>
        </w:rPr>
        <w:t xml:space="preserve">č( organizator aktivnosti, hotelijer ili iznajmljivač opreme ) </w:t>
      </w:r>
      <w:r>
        <w:rPr>
          <w:lang w:val="sr-Latn-CS"/>
        </w:rPr>
        <w:t>briše svoj oglas.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50408" w:rsidRPr="00432FC4" w:rsidRDefault="00050408" w:rsidP="00050408">
      <w:pPr>
        <w:pStyle w:val="BodyText"/>
        <w:ind w:left="0" w:firstLine="720"/>
        <w:rPr>
          <w:lang w:val="sr-Latn-RS"/>
        </w:rPr>
      </w:pPr>
      <w:r>
        <w:rPr>
          <w:lang w:val="sr-Latn-CS"/>
        </w:rPr>
        <w:t>Hotelijer, Organiz</w:t>
      </w:r>
      <w:r>
        <w:rPr>
          <w:lang w:val="sr-Latn-RS"/>
        </w:rPr>
        <w:t>ator aktivnosti, Iznajmljivač opreme.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ima dodat oglas.</w:t>
      </w:r>
    </w:p>
    <w:p w:rsid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Korisnik je započeo brisanje oglasa.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50408" w:rsidRPr="009D5ECD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Korisnik otvara stranicu </w:t>
      </w:r>
      <w:r>
        <w:rPr>
          <w:lang w:val="sr-Latn-RS"/>
        </w:rPr>
        <w:t>željenog oglasa</w:t>
      </w:r>
      <w:r w:rsidRPr="009D5ECD">
        <w:rPr>
          <w:lang w:val="sr-Latn-CS"/>
        </w:rPr>
        <w:t>.</w:t>
      </w:r>
    </w:p>
    <w:p w:rsidR="00050408" w:rsidRPr="009D5ECD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Korisnik bira opciju za brisanje novog oglasa.</w:t>
      </w:r>
    </w:p>
    <w:p w:rsidR="00050408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Prikazuje se forma za brisanje oglasa</w:t>
      </w:r>
      <w:r w:rsidRPr="009D5ECD">
        <w:rPr>
          <w:lang w:val="sr-Latn-CS"/>
        </w:rPr>
        <w:t>.</w:t>
      </w:r>
    </w:p>
    <w:p w:rsidR="00050408" w:rsidRPr="00B37172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 w:rsidRPr="0062522F">
        <w:rPr>
          <w:lang w:val="sr-Latn-CS"/>
        </w:rPr>
        <w:t>Korisnik unosi osnovne informacije neophodne za identifikaciju oglasa</w:t>
      </w:r>
    </w:p>
    <w:p w:rsidR="00050408" w:rsidRPr="00B37172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Nakon revizije oglasa korisnik potvrđuje brisanje.</w:t>
      </w:r>
    </w:p>
    <w:p w:rsidR="00050408" w:rsidRPr="003604A5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RS"/>
        </w:rPr>
        <w:t>Oglas se briše iz baze podataka.</w:t>
      </w:r>
    </w:p>
    <w:p w:rsidR="00050408" w:rsidRPr="00B37172" w:rsidRDefault="00050408" w:rsidP="00050408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Vrši se redirekcija korisinika na početnu stranicu.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:rsidR="00050408" w:rsidRDefault="00050408" w:rsidP="00050408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050408" w:rsidRPr="007E0B43" w:rsidRDefault="00050408" w:rsidP="000504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2522F" w:rsidRPr="00050408" w:rsidRDefault="00050408" w:rsidP="00050408">
      <w:pPr>
        <w:pStyle w:val="BodyText"/>
        <w:rPr>
          <w:lang w:val="sr-Latn-CS"/>
        </w:rPr>
      </w:pPr>
      <w:r>
        <w:rPr>
          <w:lang w:val="sr-Latn-CS"/>
        </w:rPr>
        <w:t>Obrisan oglas.</w:t>
      </w:r>
    </w:p>
    <w:p w:rsidR="006E5E1D" w:rsidRDefault="006E5E1D" w:rsidP="006E5E1D">
      <w:pPr>
        <w:pStyle w:val="Heading1"/>
        <w:rPr>
          <w:lang w:val="sr-Latn-CS"/>
        </w:rPr>
      </w:pPr>
      <w:bookmarkStart w:id="45" w:name="_Toc131802143"/>
      <w:r>
        <w:rPr>
          <w:lang w:val="sr-Latn-CS"/>
        </w:rPr>
        <w:t>Dodatni zahtevi</w:t>
      </w:r>
      <w:bookmarkEnd w:id="45"/>
    </w:p>
    <w:p w:rsidR="00834900" w:rsidRPr="003372D3" w:rsidRDefault="00132780" w:rsidP="00834900">
      <w:pPr>
        <w:pStyle w:val="Heading2"/>
        <w:rPr>
          <w:lang w:val="sr-Latn-CS"/>
        </w:rPr>
      </w:pPr>
      <w:bookmarkStart w:id="46" w:name="_Toc131802144"/>
      <w:r>
        <w:rPr>
          <w:lang w:val="sr-Latn-CS"/>
        </w:rPr>
        <w:t>Funkcionalnost</w:t>
      </w:r>
      <w:bookmarkEnd w:id="46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2B2587" w:rsidP="00DD0501">
      <w:pPr>
        <w:pStyle w:val="BodyText"/>
        <w:rPr>
          <w:lang w:val="sr-Latn-CS"/>
        </w:rPr>
      </w:pPr>
      <w:r>
        <w:rPr>
          <w:lang w:val="sr-Latn-CS"/>
        </w:rPr>
        <w:t>ForAdventure</w:t>
      </w:r>
      <w:r w:rsidR="00167FDF">
        <w:rPr>
          <w:lang w:val="sr-Latn-CS"/>
        </w:rPr>
        <w:t xml:space="preserve"> </w:t>
      </w:r>
      <w:r w:rsidR="001A78CF">
        <w:rPr>
          <w:lang w:val="sr-Latn-CS"/>
        </w:rPr>
        <w:t>platforma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47" w:name="_Toc131802145"/>
      <w:r>
        <w:rPr>
          <w:lang w:val="sr-Latn-CS"/>
        </w:rPr>
        <w:t>Upotrebivost</w:t>
      </w:r>
      <w:bookmarkEnd w:id="47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B2587">
        <w:rPr>
          <w:lang w:val="sr-Latn-CS"/>
        </w:rPr>
        <w:t>ForAdventure</w:t>
      </w:r>
      <w:r>
        <w:rPr>
          <w:lang w:val="sr-Latn-CS"/>
        </w:rPr>
        <w:t xml:space="preserve"> </w:t>
      </w:r>
      <w:r w:rsidR="001A78CF">
        <w:rPr>
          <w:lang w:val="sr-Latn-CS"/>
        </w:rPr>
        <w:t>platforme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48" w:name="_Toc131802146"/>
      <w:r>
        <w:rPr>
          <w:lang w:val="sr-Latn-CS"/>
        </w:rPr>
        <w:t>Pouzdanost</w:t>
      </w:r>
      <w:bookmarkEnd w:id="48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2B2587" w:rsidP="00456A20">
      <w:pPr>
        <w:pStyle w:val="BodyText"/>
        <w:rPr>
          <w:lang w:val="sr-Latn-CS"/>
        </w:rPr>
      </w:pPr>
      <w:r>
        <w:rPr>
          <w:lang w:val="sr-Latn-CS"/>
        </w:rPr>
        <w:t>ForAdventure</w:t>
      </w:r>
      <w:r w:rsidR="00AD6CB5">
        <w:rPr>
          <w:lang w:val="sr-Latn-CS"/>
        </w:rPr>
        <w:t xml:space="preserve"> platforma</w:t>
      </w:r>
      <w:r w:rsidR="00456A20">
        <w:rPr>
          <w:lang w:val="sr-Latn-CS"/>
        </w:rPr>
        <w:t xml:space="preserve"> će biti dostupan 24 časa dnevno, 7 dana u nedelji. Vreme kada </w:t>
      </w:r>
      <w:r w:rsidR="001A78CF">
        <w:rPr>
          <w:lang w:val="sr-Latn-CS"/>
        </w:rPr>
        <w:t>platforma</w:t>
      </w:r>
      <w:r w:rsidR="00456A20">
        <w:rPr>
          <w:lang w:val="sr-Latn-CS"/>
        </w:rPr>
        <w:t xml:space="preserve">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49" w:name="_Toc131802147"/>
      <w:r>
        <w:rPr>
          <w:lang w:val="sr-Latn-CS"/>
        </w:rPr>
        <w:t>Performanse</w:t>
      </w:r>
      <w:bookmarkEnd w:id="49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CA6432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</w:t>
      </w:r>
      <w:r w:rsidR="00AD6CB5">
        <w:rPr>
          <w:lang w:val="sr-Latn-CS"/>
        </w:rPr>
        <w:t>00</w:t>
      </w:r>
      <w:r w:rsidR="00037080">
        <w:rPr>
          <w:lang w:val="sr-Latn-CS"/>
        </w:rPr>
        <w:t xml:space="preserve"> simultanih pristupa korisnika</w:t>
      </w:r>
      <w:r w:rsidR="00206198">
        <w:rPr>
          <w:lang w:val="sr-Latn-CS"/>
        </w:rPr>
        <w:t xml:space="preserve"> portalu</w:t>
      </w:r>
      <w:r w:rsidR="00037080"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CA6432">
        <w:rPr>
          <w:lang w:val="sr-Latn-CS"/>
        </w:rPr>
        <w:t xml:space="preserve">bude </w:t>
      </w:r>
      <w:bookmarkStart w:id="50" w:name="_GoBack"/>
      <w:bookmarkEnd w:id="50"/>
      <w:r>
        <w:rPr>
          <w:lang w:val="sr-Latn-CS"/>
        </w:rPr>
        <w:t>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51" w:name="_Toc131802148"/>
      <w:r>
        <w:rPr>
          <w:lang w:val="sr-Latn-CS"/>
        </w:rPr>
        <w:t>Podrška i održavanje</w:t>
      </w:r>
      <w:bookmarkEnd w:id="5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2B2587" w:rsidP="00114E2C">
      <w:pPr>
        <w:pStyle w:val="BodyText"/>
        <w:rPr>
          <w:lang w:val="sr-Latn-CS"/>
        </w:rPr>
      </w:pPr>
      <w:r>
        <w:rPr>
          <w:lang w:val="sr-Latn-CS"/>
        </w:rPr>
        <w:t>ForAdventure</w:t>
      </w:r>
      <w:r w:rsidR="00AD6CB5">
        <w:rPr>
          <w:lang w:val="sr-Latn-CS"/>
        </w:rPr>
        <w:t xml:space="preserve"> platforma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52" w:name="_Toc131802149"/>
      <w:r>
        <w:rPr>
          <w:lang w:val="sr-Latn-CS"/>
        </w:rPr>
        <w:t>Ograničenja</w:t>
      </w:r>
      <w:bookmarkEnd w:id="5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D6CB5" w:rsidRPr="00A8646C" w:rsidRDefault="00AD6CB5" w:rsidP="00AD6CB5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ili mobilnom uređaju sa minimum </w:t>
      </w:r>
      <w:r>
        <w:t xml:space="preserve">1 GHz 64-bit procesorom sa 2 jezgra </w:t>
      </w:r>
      <w:r>
        <w:rPr>
          <w:lang w:val="sr-Latn-CS"/>
        </w:rPr>
        <w:t xml:space="preserve">i 4 GB RAM memorije. </w:t>
      </w:r>
    </w:p>
    <w:p w:rsidR="00456A20" w:rsidRPr="00A8646C" w:rsidRDefault="00AD6CB5" w:rsidP="00AD6CB5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računaru sa minimum </w:t>
      </w:r>
      <w:r>
        <w:t xml:space="preserve">2 GHz 64-bit procesorom sa 4 jezgra </w:t>
      </w:r>
      <w:r>
        <w:rPr>
          <w:lang w:val="sr-Latn-CS"/>
        </w:rPr>
        <w:t>i 8 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AD6CB5" w:rsidRPr="00786ED3" w:rsidRDefault="00AD6CB5" w:rsidP="00AD6CB5">
      <w:pPr>
        <w:pStyle w:val="BodyText"/>
        <w:rPr>
          <w:lang w:val="sr-Latn-CS"/>
        </w:rPr>
      </w:pPr>
      <w:r w:rsidRPr="00786ED3">
        <w:rPr>
          <w:lang w:val="sr-Latn-CS"/>
        </w:rPr>
        <w:t xml:space="preserve">Klijentski deo </w:t>
      </w:r>
      <w:r>
        <w:rPr>
          <w:lang w:val="sr-Latn-CS"/>
        </w:rPr>
        <w:t>web aplikacije ForAdventure</w:t>
      </w:r>
      <w:r w:rsidRPr="00786ED3">
        <w:rPr>
          <w:lang w:val="sr-Latn-CS"/>
        </w:rPr>
        <w:t xml:space="preserve"> će biti optimizovan za sledeće Web čitače: Chrome 63</w:t>
      </w:r>
      <w:r>
        <w:t xml:space="preserve">+, </w:t>
      </w:r>
      <w:r w:rsidRPr="00786ED3">
        <w:rPr>
          <w:lang w:val="sr-Latn-CS"/>
        </w:rPr>
        <w:t>Firefox</w:t>
      </w:r>
      <w:r>
        <w:rPr>
          <w:lang w:val="sr-Latn-CS"/>
        </w:rPr>
        <w:t xml:space="preserve"> </w:t>
      </w:r>
      <w:r w:rsidRPr="00786ED3">
        <w:rPr>
          <w:lang w:val="sr-Latn-CS"/>
        </w:rPr>
        <w:t>58+, Opera 50+, Edge 13+, Internet Explorer 11+, Safari 9+, iOS 9+, Android</w:t>
      </w:r>
      <w:r>
        <w:rPr>
          <w:lang w:val="sr-Latn-CS"/>
        </w:rPr>
        <w:t xml:space="preserve"> </w:t>
      </w:r>
      <w:r w:rsidRPr="00786ED3">
        <w:rPr>
          <w:lang w:val="sr-Latn-CS"/>
        </w:rPr>
        <w:t>4.4+</w:t>
      </w:r>
      <w:r>
        <w:rPr>
          <w:lang w:val="sr-Latn-CS"/>
        </w:rPr>
        <w:t>.</w:t>
      </w:r>
      <w:r w:rsidRPr="00786ED3">
        <w:rPr>
          <w:lang w:val="sr-Latn-CS"/>
        </w:rPr>
        <w:t xml:space="preserve"> </w:t>
      </w:r>
    </w:p>
    <w:p w:rsidR="00834900" w:rsidRPr="00397DD2" w:rsidRDefault="00834900" w:rsidP="00AD6CB5">
      <w:pPr>
        <w:pStyle w:val="BodyText"/>
        <w:rPr>
          <w:lang w:val="sr-Latn-CS"/>
        </w:rPr>
      </w:pP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9D" w:rsidRDefault="00AF069D">
      <w:r>
        <w:separator/>
      </w:r>
    </w:p>
  </w:endnote>
  <w:endnote w:type="continuationSeparator" w:id="0">
    <w:p w:rsidR="00AF069D" w:rsidRDefault="00AF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22F" w:rsidRDefault="00625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522F" w:rsidRDefault="006252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2522F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2522F" w:rsidRPr="003372D3" w:rsidRDefault="0062522F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2522F" w:rsidRPr="003372D3" w:rsidRDefault="0062522F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Panama,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2522F" w:rsidRPr="003372D3" w:rsidRDefault="0062522F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CA6432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AF069D">
            <w:fldChar w:fldCharType="begin"/>
          </w:r>
          <w:r w:rsidR="00AF069D">
            <w:instrText xml:space="preserve"> NUMPAGES  \* MERGEFORMAT </w:instrText>
          </w:r>
          <w:r w:rsidR="00AF069D">
            <w:fldChar w:fldCharType="separate"/>
          </w:r>
          <w:r w:rsidR="00CA6432" w:rsidRPr="00CA6432">
            <w:rPr>
              <w:rStyle w:val="PageNumber"/>
              <w:noProof/>
              <w:lang w:val="sr-Latn-CS"/>
            </w:rPr>
            <w:t>19</w:t>
          </w:r>
          <w:r w:rsidR="00AF069D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62522F" w:rsidRPr="003372D3" w:rsidRDefault="0062522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22F" w:rsidRDefault="00625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9D" w:rsidRDefault="00AF069D">
      <w:r>
        <w:separator/>
      </w:r>
    </w:p>
  </w:footnote>
  <w:footnote w:type="continuationSeparator" w:id="0">
    <w:p w:rsidR="00AF069D" w:rsidRDefault="00AF0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22F" w:rsidRDefault="0062522F">
    <w:pPr>
      <w:rPr>
        <w:sz w:val="24"/>
      </w:rPr>
    </w:pPr>
  </w:p>
  <w:p w:rsidR="0062522F" w:rsidRDefault="0062522F">
    <w:pPr>
      <w:pBdr>
        <w:top w:val="single" w:sz="6" w:space="1" w:color="auto"/>
      </w:pBdr>
      <w:rPr>
        <w:sz w:val="24"/>
      </w:rPr>
    </w:pPr>
  </w:p>
  <w:p w:rsidR="0062522F" w:rsidRDefault="0062522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Panama</w:t>
    </w:r>
  </w:p>
  <w:p w:rsidR="0062522F" w:rsidRDefault="0062522F">
    <w:pPr>
      <w:pBdr>
        <w:bottom w:val="single" w:sz="6" w:space="1" w:color="auto"/>
      </w:pBdr>
      <w:jc w:val="right"/>
      <w:rPr>
        <w:sz w:val="24"/>
      </w:rPr>
    </w:pPr>
  </w:p>
  <w:p w:rsidR="0062522F" w:rsidRDefault="006252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522F" w:rsidRPr="003372D3">
      <w:tc>
        <w:tcPr>
          <w:tcW w:w="6379" w:type="dxa"/>
        </w:tcPr>
        <w:p w:rsidR="0062522F" w:rsidRPr="003372D3" w:rsidRDefault="0062522F">
          <w:pPr>
            <w:rPr>
              <w:lang w:val="sr-Latn-CS"/>
            </w:rPr>
          </w:pPr>
          <w:r>
            <w:rPr>
              <w:lang w:val="sr-Latn-CS"/>
            </w:rPr>
            <w:t>ForAdventure</w:t>
          </w:r>
        </w:p>
      </w:tc>
      <w:tc>
        <w:tcPr>
          <w:tcW w:w="3179" w:type="dxa"/>
        </w:tcPr>
        <w:p w:rsidR="0062522F" w:rsidRPr="003372D3" w:rsidRDefault="0062522F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62522F" w:rsidRPr="003372D3">
      <w:tc>
        <w:tcPr>
          <w:tcW w:w="6379" w:type="dxa"/>
        </w:tcPr>
        <w:p w:rsidR="0062522F" w:rsidRPr="003372D3" w:rsidRDefault="0062522F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62522F" w:rsidRPr="003372D3" w:rsidRDefault="0062522F">
          <w:pPr>
            <w:rPr>
              <w:lang w:val="sr-Latn-CS"/>
            </w:rPr>
          </w:pPr>
          <w:r>
            <w:rPr>
              <w:lang w:val="sr-Latn-CS"/>
            </w:rPr>
            <w:t xml:space="preserve">  Datum:  07.04.2023</w:t>
          </w:r>
          <w:r w:rsidRPr="003372D3">
            <w:rPr>
              <w:lang w:val="sr-Latn-CS"/>
            </w:rPr>
            <w:t>. god.</w:t>
          </w:r>
        </w:p>
      </w:tc>
    </w:tr>
    <w:tr w:rsidR="0062522F" w:rsidRPr="003372D3">
      <w:tc>
        <w:tcPr>
          <w:tcW w:w="9558" w:type="dxa"/>
          <w:gridSpan w:val="2"/>
        </w:tcPr>
        <w:p w:rsidR="0062522F" w:rsidRPr="003372D3" w:rsidRDefault="0062522F">
          <w:pPr>
            <w:rPr>
              <w:lang w:val="sr-Latn-CS"/>
            </w:rPr>
          </w:pPr>
          <w:r>
            <w:rPr>
              <w:lang w:val="sr-Latn-CS"/>
            </w:rPr>
            <w:t>Panama-ForAdventure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62522F" w:rsidRPr="003372D3" w:rsidRDefault="0062522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22F" w:rsidRDefault="00625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11E12"/>
    <w:multiLevelType w:val="hybridMultilevel"/>
    <w:tmpl w:val="A9467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6017E"/>
    <w:multiLevelType w:val="hybridMultilevel"/>
    <w:tmpl w:val="B6185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05F3609"/>
    <w:multiLevelType w:val="hybridMultilevel"/>
    <w:tmpl w:val="57605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BF6757"/>
    <w:multiLevelType w:val="hybridMultilevel"/>
    <w:tmpl w:val="97369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80364A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AD933FF"/>
    <w:multiLevelType w:val="hybridMultilevel"/>
    <w:tmpl w:val="F168D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C32FBC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1EA37F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8DF2622"/>
    <w:multiLevelType w:val="hybridMultilevel"/>
    <w:tmpl w:val="C0BC8F6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0AC4B4B"/>
    <w:multiLevelType w:val="hybridMultilevel"/>
    <w:tmpl w:val="60AA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8800B85"/>
    <w:multiLevelType w:val="hybridMultilevel"/>
    <w:tmpl w:val="5C8E2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6B47CAA"/>
    <w:multiLevelType w:val="hybridMultilevel"/>
    <w:tmpl w:val="C0401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B6150AF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C06252E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7CC4EBE"/>
    <w:multiLevelType w:val="multilevel"/>
    <w:tmpl w:val="0E2872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9966C09"/>
    <w:multiLevelType w:val="hybridMultilevel"/>
    <w:tmpl w:val="B84A6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C6242E"/>
    <w:multiLevelType w:val="multilevel"/>
    <w:tmpl w:val="0E2872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F573F3B"/>
    <w:multiLevelType w:val="hybridMultilevel"/>
    <w:tmpl w:val="F434F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8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8"/>
  </w:num>
  <w:num w:numId="2">
    <w:abstractNumId w:val="37"/>
  </w:num>
  <w:num w:numId="3">
    <w:abstractNumId w:val="5"/>
  </w:num>
  <w:num w:numId="4">
    <w:abstractNumId w:val="19"/>
  </w:num>
  <w:num w:numId="5">
    <w:abstractNumId w:val="24"/>
  </w:num>
  <w:num w:numId="6">
    <w:abstractNumId w:val="8"/>
  </w:num>
  <w:num w:numId="7">
    <w:abstractNumId w:val="18"/>
  </w:num>
  <w:num w:numId="8">
    <w:abstractNumId w:val="22"/>
  </w:num>
  <w:num w:numId="9">
    <w:abstractNumId w:val="26"/>
  </w:num>
  <w:num w:numId="10">
    <w:abstractNumId w:val="16"/>
  </w:num>
  <w:num w:numId="11">
    <w:abstractNumId w:val="0"/>
  </w:num>
  <w:num w:numId="12">
    <w:abstractNumId w:val="10"/>
  </w:num>
  <w:num w:numId="13">
    <w:abstractNumId w:val="29"/>
  </w:num>
  <w:num w:numId="14">
    <w:abstractNumId w:val="3"/>
  </w:num>
  <w:num w:numId="15">
    <w:abstractNumId w:val="32"/>
  </w:num>
  <w:num w:numId="16">
    <w:abstractNumId w:val="28"/>
  </w:num>
  <w:num w:numId="17">
    <w:abstractNumId w:val="21"/>
  </w:num>
  <w:num w:numId="18">
    <w:abstractNumId w:val="4"/>
  </w:num>
  <w:num w:numId="19">
    <w:abstractNumId w:val="15"/>
  </w:num>
  <w:num w:numId="20">
    <w:abstractNumId w:val="17"/>
  </w:num>
  <w:num w:numId="21">
    <w:abstractNumId w:val="25"/>
  </w:num>
  <w:num w:numId="22">
    <w:abstractNumId w:val="11"/>
  </w:num>
  <w:num w:numId="23">
    <w:abstractNumId w:val="20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14"/>
  </w:num>
  <w:num w:numId="27">
    <w:abstractNumId w:val="13"/>
  </w:num>
  <w:num w:numId="28">
    <w:abstractNumId w:val="36"/>
  </w:num>
  <w:num w:numId="29">
    <w:abstractNumId w:val="1"/>
  </w:num>
  <w:num w:numId="30">
    <w:abstractNumId w:val="6"/>
  </w:num>
  <w:num w:numId="31">
    <w:abstractNumId w:val="27"/>
  </w:num>
  <w:num w:numId="32">
    <w:abstractNumId w:val="23"/>
  </w:num>
  <w:num w:numId="33">
    <w:abstractNumId w:val="9"/>
  </w:num>
  <w:num w:numId="34">
    <w:abstractNumId w:val="12"/>
  </w:num>
  <w:num w:numId="35">
    <w:abstractNumId w:val="31"/>
  </w:num>
  <w:num w:numId="36">
    <w:abstractNumId w:val="30"/>
  </w:num>
  <w:num w:numId="37">
    <w:abstractNumId w:val="34"/>
  </w:num>
  <w:num w:numId="38">
    <w:abstractNumId w:val="2"/>
  </w:num>
  <w:num w:numId="39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366F2"/>
    <w:rsid w:val="00037080"/>
    <w:rsid w:val="00050408"/>
    <w:rsid w:val="000615B4"/>
    <w:rsid w:val="0006338E"/>
    <w:rsid w:val="000731DF"/>
    <w:rsid w:val="00080F92"/>
    <w:rsid w:val="000817C9"/>
    <w:rsid w:val="00082A7C"/>
    <w:rsid w:val="0009365B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A78CF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2E37"/>
    <w:rsid w:val="00264EC4"/>
    <w:rsid w:val="00270678"/>
    <w:rsid w:val="002922C4"/>
    <w:rsid w:val="002A5E27"/>
    <w:rsid w:val="002A7107"/>
    <w:rsid w:val="002B2587"/>
    <w:rsid w:val="002B5424"/>
    <w:rsid w:val="002C12A7"/>
    <w:rsid w:val="002C3545"/>
    <w:rsid w:val="002D5541"/>
    <w:rsid w:val="002E1608"/>
    <w:rsid w:val="002E3351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C3BA1"/>
    <w:rsid w:val="003D60F1"/>
    <w:rsid w:val="00407EF3"/>
    <w:rsid w:val="00410F5F"/>
    <w:rsid w:val="00432FC4"/>
    <w:rsid w:val="00445A8C"/>
    <w:rsid w:val="004526F1"/>
    <w:rsid w:val="00456A20"/>
    <w:rsid w:val="00460783"/>
    <w:rsid w:val="00470270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2522F"/>
    <w:rsid w:val="00631C6F"/>
    <w:rsid w:val="0063291D"/>
    <w:rsid w:val="0063574A"/>
    <w:rsid w:val="00660B84"/>
    <w:rsid w:val="00662CF6"/>
    <w:rsid w:val="00677488"/>
    <w:rsid w:val="00686570"/>
    <w:rsid w:val="0069445A"/>
    <w:rsid w:val="006A01F1"/>
    <w:rsid w:val="006C2F57"/>
    <w:rsid w:val="006D2FE2"/>
    <w:rsid w:val="006E2666"/>
    <w:rsid w:val="006E5E1D"/>
    <w:rsid w:val="006F37E4"/>
    <w:rsid w:val="00705464"/>
    <w:rsid w:val="007061AB"/>
    <w:rsid w:val="007107D8"/>
    <w:rsid w:val="00712834"/>
    <w:rsid w:val="00716C93"/>
    <w:rsid w:val="0071742C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B1A22"/>
    <w:rsid w:val="007C00F7"/>
    <w:rsid w:val="007C4972"/>
    <w:rsid w:val="007C6B66"/>
    <w:rsid w:val="007E0B43"/>
    <w:rsid w:val="007F082A"/>
    <w:rsid w:val="00804367"/>
    <w:rsid w:val="008169A9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04936"/>
    <w:rsid w:val="00A12200"/>
    <w:rsid w:val="00A214E0"/>
    <w:rsid w:val="00A42CAC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D6CB5"/>
    <w:rsid w:val="00AE38C8"/>
    <w:rsid w:val="00AF069D"/>
    <w:rsid w:val="00AF19B4"/>
    <w:rsid w:val="00AF6332"/>
    <w:rsid w:val="00AF6B06"/>
    <w:rsid w:val="00AF7F69"/>
    <w:rsid w:val="00B3706D"/>
    <w:rsid w:val="00B40836"/>
    <w:rsid w:val="00B46D71"/>
    <w:rsid w:val="00B70376"/>
    <w:rsid w:val="00B73407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71AB3"/>
    <w:rsid w:val="00C83DEF"/>
    <w:rsid w:val="00C9046D"/>
    <w:rsid w:val="00C92A15"/>
    <w:rsid w:val="00CA58C5"/>
    <w:rsid w:val="00CA5E5F"/>
    <w:rsid w:val="00CA62F9"/>
    <w:rsid w:val="00CA6432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678A"/>
    <w:rsid w:val="00D77D96"/>
    <w:rsid w:val="00DB7B57"/>
    <w:rsid w:val="00DD0501"/>
    <w:rsid w:val="00DD4C2E"/>
    <w:rsid w:val="00DE3C0B"/>
    <w:rsid w:val="00DE518F"/>
    <w:rsid w:val="00E01AFB"/>
    <w:rsid w:val="00E02943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3E8E"/>
    <w:rsid w:val="00F06298"/>
    <w:rsid w:val="00F220C7"/>
    <w:rsid w:val="00F31591"/>
    <w:rsid w:val="00F467DC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2E81B"/>
  <w15:docId w15:val="{A4442769-F4C5-4050-B5D6-8501EE1D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2E3351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71AB3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432FC4"/>
    <w:rPr>
      <w:rFonts w:ascii="Arial" w:hAnsi="Arial" w:cs="Arial"/>
      <w:b/>
      <w:bCs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A42CA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E73B-D4E6-4E45-B5C4-81134AEF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258</TotalTime>
  <Pages>19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Predrag Tosic</cp:lastModifiedBy>
  <cp:revision>17</cp:revision>
  <cp:lastPrinted>1899-12-31T23:00:00Z</cp:lastPrinted>
  <dcterms:created xsi:type="dcterms:W3CDTF">2021-03-24T17:21:00Z</dcterms:created>
  <dcterms:modified xsi:type="dcterms:W3CDTF">2023-04-08T08:21:00Z</dcterms:modified>
</cp:coreProperties>
</file>